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B9B8" w14:textId="77777777" w:rsidR="00B8011A" w:rsidRPr="00D54700" w:rsidRDefault="00B8011A" w:rsidP="00B8011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2CF734E" w14:textId="77777777" w:rsidR="00B8011A" w:rsidRPr="00D54700" w:rsidRDefault="00B8011A" w:rsidP="00B8011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B87384C" w14:textId="77777777" w:rsidR="00B8011A" w:rsidRPr="00D54700" w:rsidRDefault="00B8011A" w:rsidP="00B8011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D87A7F4" w14:textId="77777777" w:rsidR="00B8011A" w:rsidRPr="00D54700" w:rsidRDefault="00B8011A" w:rsidP="001D6AD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8432E82" w14:textId="77777777" w:rsidR="00B8011A" w:rsidRPr="00D54700" w:rsidRDefault="00B8011A" w:rsidP="00B8011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45BF63D" w14:textId="77777777" w:rsidR="00B8011A" w:rsidRPr="00D54700" w:rsidRDefault="00B8011A" w:rsidP="00B8011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70240CD" w14:textId="77777777" w:rsidR="00B8011A" w:rsidRPr="00D54700" w:rsidRDefault="00B8011A" w:rsidP="00B8011A">
      <w:pPr>
        <w:spacing w:line="480" w:lineRule="auto"/>
        <w:ind w:left="720" w:hanging="720"/>
        <w:jc w:val="center"/>
        <w:rPr>
          <w:rFonts w:ascii="Times New Roman" w:hAnsi="Times New Roman" w:cs="Times New Roman"/>
          <w:b/>
          <w:bCs/>
        </w:rPr>
      </w:pPr>
      <w:r w:rsidRPr="00D54700">
        <w:rPr>
          <w:rFonts w:ascii="Times New Roman" w:hAnsi="Times New Roman" w:cs="Times New Roman"/>
        </w:rPr>
        <w:fldChar w:fldCharType="begin"/>
      </w:r>
      <w:r w:rsidRPr="00D54700">
        <w:rPr>
          <w:rFonts w:ascii="Times New Roman" w:hAnsi="Times New Roman" w:cs="Times New Roman"/>
        </w:rPr>
        <w:instrText xml:space="preserve"> INCLUDEPICTURE "/Users/kai.macmini/Library/Group Containers/UBF8T346G9.ms/WebArchiveCopyPasteTempFiles/com.microsoft.Word/logo-1-e1656937640591.png" \* MERGEFORMATINET </w:instrText>
      </w:r>
      <w:r w:rsidRPr="00D54700">
        <w:rPr>
          <w:rFonts w:ascii="Times New Roman" w:hAnsi="Times New Roman" w:cs="Times New Roman"/>
        </w:rPr>
        <w:fldChar w:fldCharType="separate"/>
      </w:r>
      <w:r w:rsidRPr="00D54700">
        <w:rPr>
          <w:rFonts w:ascii="Times New Roman" w:hAnsi="Times New Roman" w:cs="Times New Roman"/>
          <w:noProof/>
        </w:rPr>
        <w:drawing>
          <wp:inline distT="0" distB="0" distL="0" distR="0" wp14:anchorId="6FD9B40D" wp14:editId="0DDD5CFF">
            <wp:extent cx="3225800" cy="787400"/>
            <wp:effectExtent l="0" t="0" r="0" b="0"/>
            <wp:docPr id="1" name="Picture 1" descr="log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(1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4700">
        <w:rPr>
          <w:rFonts w:ascii="Times New Roman" w:hAnsi="Times New Roman" w:cs="Times New Roman"/>
        </w:rPr>
        <w:fldChar w:fldCharType="end"/>
      </w:r>
    </w:p>
    <w:p w14:paraId="1C7CCC9F" w14:textId="77777777" w:rsidR="00B8011A" w:rsidRPr="00D54700" w:rsidRDefault="00B8011A" w:rsidP="00B8011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D54700">
        <w:rPr>
          <w:rFonts w:ascii="Times New Roman" w:hAnsi="Times New Roman" w:cs="Times New Roman"/>
          <w:b/>
          <w:bCs/>
        </w:rPr>
        <w:t>University of the People</w:t>
      </w:r>
    </w:p>
    <w:p w14:paraId="7AC2A28F" w14:textId="77777777" w:rsidR="00B8011A" w:rsidRPr="00D54700" w:rsidRDefault="00B8011A" w:rsidP="00B8011A">
      <w:pPr>
        <w:spacing w:line="480" w:lineRule="auto"/>
        <w:jc w:val="center"/>
        <w:rPr>
          <w:rFonts w:ascii="Times New Roman" w:hAnsi="Times New Roman" w:cs="Times New Roman"/>
        </w:rPr>
      </w:pPr>
    </w:p>
    <w:p w14:paraId="17E34E00" w14:textId="1C7984A1" w:rsidR="00D76BA4" w:rsidRPr="00D54700" w:rsidRDefault="00A22D6B" w:rsidP="00B8011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 </w:t>
      </w:r>
      <w:r w:rsidR="004225F6">
        <w:rPr>
          <w:rFonts w:ascii="Times New Roman" w:hAnsi="Times New Roman" w:cs="Times New Roman"/>
        </w:rPr>
        <w:t>2205 Web Programming 1</w:t>
      </w:r>
      <w:r>
        <w:rPr>
          <w:rFonts w:ascii="Times New Roman" w:hAnsi="Times New Roman" w:cs="Times New Roman"/>
        </w:rPr>
        <w:t xml:space="preserve"> </w:t>
      </w:r>
    </w:p>
    <w:p w14:paraId="063407D5" w14:textId="2A3D8876" w:rsidR="00B8011A" w:rsidRPr="00D54700" w:rsidRDefault="00A22D6B" w:rsidP="00B8011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Instructor </w:t>
      </w:r>
      <w:r w:rsidR="004225F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4225F6">
        <w:rPr>
          <w:rFonts w:ascii="Times New Roman" w:hAnsi="Times New Roman" w:cs="Times New Roman"/>
        </w:rPr>
        <w:t>Hemant Sharma</w:t>
      </w:r>
    </w:p>
    <w:p w14:paraId="151D21D7" w14:textId="0B4FB886" w:rsidR="00B8011A" w:rsidRPr="00D54700" w:rsidRDefault="00A22D6B" w:rsidP="00B8011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AY2023-T3</w:t>
      </w:r>
    </w:p>
    <w:p w14:paraId="19A7F612" w14:textId="10E81CCF" w:rsidR="00B8011A" w:rsidRPr="00D54700" w:rsidRDefault="00A647E5" w:rsidP="00B8011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Journal</w:t>
      </w:r>
      <w:r w:rsidR="00A22D6B">
        <w:rPr>
          <w:rFonts w:ascii="Times New Roman" w:hAnsi="Times New Roman" w:cs="Times New Roman"/>
        </w:rPr>
        <w:t xml:space="preserve"> – Unit </w:t>
      </w:r>
      <w:r>
        <w:rPr>
          <w:rFonts w:ascii="Times New Roman" w:hAnsi="Times New Roman" w:cs="Times New Roman"/>
        </w:rPr>
        <w:t>3</w:t>
      </w:r>
    </w:p>
    <w:p w14:paraId="5B97D685" w14:textId="1CCFA855" w:rsidR="00B8011A" w:rsidRPr="00D54700" w:rsidRDefault="004225F6" w:rsidP="00B8011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Uuganbayar Naranbaatar</w:t>
      </w:r>
    </w:p>
    <w:p w14:paraId="6B0D9F2E" w14:textId="34ED38EC" w:rsidR="001D6AD4" w:rsidRPr="00D54700" w:rsidRDefault="00A647E5" w:rsidP="001D6AD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July 3rd</w:t>
      </w:r>
      <w:r w:rsidR="002E366A">
        <w:rPr>
          <w:rFonts w:ascii="Times New Roman" w:hAnsi="Times New Roman" w:cs="Times New Roman"/>
        </w:rPr>
        <w:t>, 2023</w:t>
      </w:r>
    </w:p>
    <w:p w14:paraId="04A09303" w14:textId="77777777" w:rsidR="004B1F99" w:rsidRPr="00D54700" w:rsidRDefault="001D6AD4" w:rsidP="00D54700">
      <w:pPr>
        <w:spacing w:line="480" w:lineRule="auto"/>
        <w:rPr>
          <w:rFonts w:ascii="Times New Roman" w:hAnsi="Times New Roman" w:cs="Times New Roman"/>
        </w:rPr>
      </w:pPr>
      <w:r w:rsidRPr="00D54700">
        <w:rPr>
          <w:rFonts w:ascii="Times New Roman" w:hAnsi="Times New Roman" w:cs="Times New Roman"/>
        </w:rPr>
        <w:br w:type="page"/>
      </w:r>
    </w:p>
    <w:p w14:paraId="65EC8AC6" w14:textId="5A8DF59C" w:rsidR="00AE68AE" w:rsidRPr="00992162" w:rsidRDefault="004225F6" w:rsidP="00992162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992162">
        <w:rPr>
          <w:rFonts w:ascii="Times New Roman" w:hAnsi="Times New Roman" w:cs="Times New Roman"/>
          <w:b/>
          <w:bCs/>
        </w:rPr>
        <w:lastRenderedPageBreak/>
        <w:t>Part A</w:t>
      </w:r>
    </w:p>
    <w:p w14:paraId="0BE54F20" w14:textId="5D5FD47B" w:rsidR="004225F6" w:rsidRPr="00992162" w:rsidRDefault="004225F6" w:rsidP="00992162">
      <w:pPr>
        <w:spacing w:line="480" w:lineRule="auto"/>
        <w:rPr>
          <w:rFonts w:ascii="Times New Roman" w:hAnsi="Times New Roman" w:cs="Times New Roman"/>
          <w:i/>
          <w:iCs/>
        </w:rPr>
      </w:pPr>
      <w:r w:rsidRPr="00992162">
        <w:rPr>
          <w:rFonts w:ascii="Times New Roman" w:hAnsi="Times New Roman" w:cs="Times New Roman"/>
          <w:i/>
          <w:iCs/>
        </w:rPr>
        <w:t>Question 1:</w:t>
      </w:r>
    </w:p>
    <w:p w14:paraId="56541DD3" w14:textId="4C875AD3" w:rsidR="004225F6" w:rsidRPr="00992162" w:rsidRDefault="004225F6" w:rsidP="00992162">
      <w:pPr>
        <w:spacing w:line="480" w:lineRule="auto"/>
        <w:rPr>
          <w:rFonts w:ascii="Times New Roman" w:hAnsi="Times New Roman" w:cs="Times New Roman"/>
        </w:rPr>
      </w:pPr>
      <w:r w:rsidRPr="00992162">
        <w:rPr>
          <w:rFonts w:ascii="Times New Roman" w:hAnsi="Times New Roman" w:cs="Times New Roman"/>
        </w:rPr>
        <w:t>I created two identical forms for a simple contact section. The forms ask users for their name, email address, and message, and they both have a submit button. The only difference between the two forms is the HTTP method used. The first form uses the GET method, and the second form uses the POST method.</w:t>
      </w:r>
    </w:p>
    <w:p w14:paraId="68C7D64A" w14:textId="77777777" w:rsidR="00992162" w:rsidRPr="00992162" w:rsidRDefault="004225F6" w:rsidP="00992162">
      <w:pPr>
        <w:keepNext/>
        <w:spacing w:line="480" w:lineRule="auto"/>
        <w:rPr>
          <w:rFonts w:ascii="Times New Roman" w:hAnsi="Times New Roman" w:cs="Times New Roman"/>
        </w:rPr>
      </w:pPr>
      <w:r w:rsidRPr="00992162">
        <w:rPr>
          <w:rFonts w:ascii="Times New Roman" w:hAnsi="Times New Roman" w:cs="Times New Roman"/>
        </w:rPr>
        <w:drawing>
          <wp:inline distT="0" distB="0" distL="0" distR="0" wp14:anchorId="6A5AC501" wp14:editId="63FFB90E">
            <wp:extent cx="5943600" cy="5149215"/>
            <wp:effectExtent l="12700" t="12700" r="12700" b="6985"/>
            <wp:docPr id="2042010589" name="Picture 1" descr="A screenshot of a forms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10589" name="Picture 1" descr="A screenshot of a forms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215"/>
                    </a:xfrm>
                    <a:prstGeom prst="rect">
                      <a:avLst/>
                    </a:prstGeom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inline>
        </w:drawing>
      </w:r>
    </w:p>
    <w:p w14:paraId="69607F47" w14:textId="009F1216" w:rsidR="004225F6" w:rsidRPr="00992162" w:rsidRDefault="00992162" w:rsidP="00992162">
      <w:pPr>
        <w:pStyle w:val="Caption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92162">
        <w:rPr>
          <w:rFonts w:ascii="Times New Roman" w:hAnsi="Times New Roman" w:cs="Times New Roman"/>
          <w:sz w:val="24"/>
          <w:szCs w:val="24"/>
        </w:rPr>
        <w:t xml:space="preserve">Figure </w:t>
      </w:r>
      <w:r w:rsidRPr="00992162">
        <w:rPr>
          <w:rFonts w:ascii="Times New Roman" w:hAnsi="Times New Roman" w:cs="Times New Roman"/>
          <w:sz w:val="24"/>
          <w:szCs w:val="24"/>
        </w:rPr>
        <w:fldChar w:fldCharType="begin"/>
      </w:r>
      <w:r w:rsidRPr="00992162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992162">
        <w:rPr>
          <w:rFonts w:ascii="Times New Roman" w:hAnsi="Times New Roman" w:cs="Times New Roman"/>
          <w:sz w:val="24"/>
          <w:szCs w:val="24"/>
        </w:rPr>
        <w:fldChar w:fldCharType="separate"/>
      </w:r>
      <w:r w:rsidR="00F7626B">
        <w:rPr>
          <w:rFonts w:ascii="Times New Roman" w:hAnsi="Times New Roman" w:cs="Times New Roman"/>
          <w:noProof/>
          <w:sz w:val="24"/>
          <w:szCs w:val="24"/>
        </w:rPr>
        <w:t>1</w:t>
      </w:r>
      <w:r w:rsidRPr="00992162">
        <w:rPr>
          <w:rFonts w:ascii="Times New Roman" w:hAnsi="Times New Roman" w:cs="Times New Roman"/>
          <w:sz w:val="24"/>
          <w:szCs w:val="24"/>
        </w:rPr>
        <w:fldChar w:fldCharType="end"/>
      </w:r>
      <w:r w:rsidRPr="00992162">
        <w:rPr>
          <w:rFonts w:ascii="Times New Roman" w:hAnsi="Times New Roman" w:cs="Times New Roman"/>
          <w:sz w:val="24"/>
          <w:szCs w:val="24"/>
        </w:rPr>
        <w:t xml:space="preserve"> – Forms</w:t>
      </w:r>
    </w:p>
    <w:p w14:paraId="5E21E04C" w14:textId="77777777" w:rsidR="00992162" w:rsidRPr="00992162" w:rsidRDefault="00992162" w:rsidP="00992162">
      <w:pPr>
        <w:spacing w:line="480" w:lineRule="auto"/>
        <w:rPr>
          <w:rFonts w:ascii="Times New Roman" w:hAnsi="Times New Roman" w:cs="Times New Roman"/>
        </w:rPr>
      </w:pPr>
    </w:p>
    <w:p w14:paraId="193A9C33" w14:textId="0CA0F436" w:rsidR="00992162" w:rsidRPr="00992162" w:rsidRDefault="00992162" w:rsidP="00992162">
      <w:pPr>
        <w:spacing w:line="480" w:lineRule="auto"/>
        <w:rPr>
          <w:rFonts w:ascii="Times New Roman" w:hAnsi="Times New Roman" w:cs="Times New Roman"/>
          <w:i/>
          <w:iCs/>
        </w:rPr>
      </w:pPr>
      <w:r w:rsidRPr="00992162">
        <w:rPr>
          <w:rFonts w:ascii="Times New Roman" w:hAnsi="Times New Roman" w:cs="Times New Roman"/>
          <w:i/>
          <w:iCs/>
        </w:rPr>
        <w:lastRenderedPageBreak/>
        <w:t>Question 2</w:t>
      </w:r>
    </w:p>
    <w:p w14:paraId="212D030A" w14:textId="77777777" w:rsidR="00992162" w:rsidRDefault="00992162" w:rsidP="00992162">
      <w:pPr>
        <w:spacing w:line="480" w:lineRule="auto"/>
        <w:rPr>
          <w:rFonts w:ascii="Times New Roman" w:hAnsi="Times New Roman" w:cs="Times New Roman"/>
        </w:rPr>
      </w:pPr>
      <w:r w:rsidRPr="00992162">
        <w:rPr>
          <w:rFonts w:ascii="Times New Roman" w:hAnsi="Times New Roman" w:cs="Times New Roman"/>
        </w:rPr>
        <w:t>The output of the GET method form appends all the input values to the URL, which makes this method less secure for sensitive information. For example, if a user enters their name, email address, and message into a GET method form, the URL will look something like this:</w:t>
      </w:r>
      <w:r>
        <w:rPr>
          <w:rFonts w:ascii="Times New Roman" w:hAnsi="Times New Roman" w:cs="Times New Roman"/>
        </w:rPr>
        <w:t xml:space="preserve"> </w:t>
      </w:r>
    </w:p>
    <w:p w14:paraId="4F231EA0" w14:textId="106F8424" w:rsidR="00992162" w:rsidRPr="00992162" w:rsidRDefault="00992162" w:rsidP="00992162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992162">
        <w:rPr>
          <w:rFonts w:ascii="Times New Roman" w:hAnsi="Times New Roman" w:cs="Times New Roman"/>
        </w:rPr>
        <w:t>file:///index.html?name=GET+Method&amp;email=get%40method.com&amp;message=This+is+message+using+GET+Method</w:t>
      </w:r>
      <w:r w:rsidRPr="00992162">
        <w:rPr>
          <w:rFonts w:ascii="Times New Roman" w:hAnsi="Times New Roman" w:cs="Times New Roman"/>
        </w:rPr>
        <w:t>.</w:t>
      </w:r>
    </w:p>
    <w:p w14:paraId="3F9D0622" w14:textId="68C9B94A" w:rsidR="00992162" w:rsidRPr="00992162" w:rsidRDefault="00992162" w:rsidP="00992162">
      <w:pPr>
        <w:spacing w:line="480" w:lineRule="auto"/>
        <w:rPr>
          <w:rFonts w:ascii="Times New Roman" w:hAnsi="Times New Roman" w:cs="Times New Roman"/>
        </w:rPr>
      </w:pPr>
      <w:r w:rsidRPr="00992162">
        <w:rPr>
          <w:rFonts w:ascii="Times New Roman" w:hAnsi="Times New Roman" w:cs="Times New Roman"/>
        </w:rPr>
        <w:t>This information is then sent as a HTTP request to the server, which means that it could be intercepted by a third party. Additionally, the information will be stored in the user's browser history, so anyone who has access to their browser could see it.</w:t>
      </w:r>
    </w:p>
    <w:p w14:paraId="3CAE2DA7" w14:textId="77777777" w:rsidR="00992162" w:rsidRDefault="00992162" w:rsidP="00992162">
      <w:pPr>
        <w:spacing w:line="480" w:lineRule="auto"/>
        <w:rPr>
          <w:rFonts w:ascii="Times New Roman" w:hAnsi="Times New Roman" w:cs="Times New Roman"/>
        </w:rPr>
      </w:pPr>
      <w:r w:rsidRPr="00992162">
        <w:rPr>
          <w:rFonts w:ascii="Times New Roman" w:hAnsi="Times New Roman" w:cs="Times New Roman"/>
        </w:rPr>
        <w:t xml:space="preserve">For this reason, it is important to avoid using the GET method for forms that contain sensitive information. </w:t>
      </w:r>
    </w:p>
    <w:p w14:paraId="4AE2E8C1" w14:textId="61169E72" w:rsidR="009E30D9" w:rsidRPr="009E30D9" w:rsidRDefault="009E30D9" w:rsidP="009E30D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other hand, POST method is more secure and does not append sensitive information on the URL. Instead, it will send the data as part of HTTP request payload. </w:t>
      </w:r>
      <w:r w:rsidR="00992162" w:rsidRPr="00992162">
        <w:rPr>
          <w:rFonts w:ascii="Times New Roman" w:hAnsi="Times New Roman" w:cs="Times New Roman"/>
        </w:rPr>
        <w:t>Here is an example of the output of a POST method form</w:t>
      </w:r>
      <w:r>
        <w:rPr>
          <w:rFonts w:ascii="Times New Roman" w:hAnsi="Times New Roman" w:cs="Times New Roman"/>
        </w:rPr>
        <w:t xml:space="preserve"> obtained from Chrome Developer tool</w:t>
      </w:r>
      <w:r w:rsidR="00992162" w:rsidRPr="00992162">
        <w:rPr>
          <w:rFonts w:ascii="Times New Roman" w:hAnsi="Times New Roman" w:cs="Times New Roman"/>
        </w:rPr>
        <w:t>:</w:t>
      </w:r>
      <w:r w:rsidRPr="009E30D9">
        <w:rPr>
          <w:rFonts w:ascii="Times New Roman" w:hAnsi="Times New Roman" w:cs="Times New Roman"/>
        </w:rPr>
        <w:t xml:space="preserve"> </w:t>
      </w:r>
      <w:r w:rsidRPr="009E30D9">
        <w:rPr>
          <w:rFonts w:ascii="Times New Roman" w:hAnsi="Times New Roman" w:cs="Times New Roman"/>
        </w:rPr>
        <w:drawing>
          <wp:inline distT="0" distB="0" distL="0" distR="0" wp14:anchorId="21A10A40" wp14:editId="3F7A7089">
            <wp:extent cx="4660900" cy="2922026"/>
            <wp:effectExtent l="0" t="0" r="0" b="0"/>
            <wp:docPr id="1052986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8648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3422" cy="29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9700" w14:textId="177CB3E6" w:rsidR="00992162" w:rsidRPr="00992162" w:rsidRDefault="009E30D9" w:rsidP="009E30D9">
      <w:pPr>
        <w:pStyle w:val="Caption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7626B">
        <w:rPr>
          <w:noProof/>
        </w:rPr>
        <w:t>2</w:t>
      </w:r>
      <w:r>
        <w:fldChar w:fldCharType="end"/>
      </w:r>
      <w:r>
        <w:t xml:space="preserve"> - POST method output</w:t>
      </w:r>
    </w:p>
    <w:p w14:paraId="7A9CC484" w14:textId="51C32E86" w:rsidR="00992162" w:rsidRDefault="009E30D9" w:rsidP="009E30D9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9E30D9">
        <w:rPr>
          <w:rFonts w:ascii="Times New Roman" w:hAnsi="Times New Roman" w:cs="Times New Roman"/>
          <w:b/>
          <w:bCs/>
        </w:rPr>
        <w:lastRenderedPageBreak/>
        <w:t>Part B</w:t>
      </w:r>
    </w:p>
    <w:p w14:paraId="79EA8E18" w14:textId="6CC3BE70" w:rsidR="009E30D9" w:rsidRDefault="009E30D9" w:rsidP="009E30D9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Question 1</w:t>
      </w:r>
    </w:p>
    <w:p w14:paraId="43A1ADCA" w14:textId="37BD4B85" w:rsidR="009E30D9" w:rsidRPr="009E30D9" w:rsidRDefault="009E30D9" w:rsidP="009E30D9">
      <w:pPr>
        <w:spacing w:line="480" w:lineRule="auto"/>
        <w:rPr>
          <w:rFonts w:ascii="Times New Roman" w:hAnsi="Times New Roman" w:cs="Times New Roman"/>
        </w:rPr>
      </w:pPr>
      <w:r w:rsidRPr="009E30D9">
        <w:rPr>
          <w:rFonts w:ascii="Times New Roman" w:hAnsi="Times New Roman" w:cs="Times New Roman"/>
        </w:rPr>
        <w:t xml:space="preserve">I chose to use radio buttons for the marital status field because they are more visible to the user and easier to choose from than a dropdown menu. </w:t>
      </w:r>
    </w:p>
    <w:p w14:paraId="7F61E627" w14:textId="2C94E438" w:rsidR="009E30D9" w:rsidRDefault="009E30D9" w:rsidP="009E30D9">
      <w:pPr>
        <w:spacing w:line="480" w:lineRule="auto"/>
        <w:rPr>
          <w:rFonts w:ascii="Times New Roman" w:hAnsi="Times New Roman" w:cs="Times New Roman"/>
        </w:rPr>
      </w:pPr>
      <w:r w:rsidRPr="009E30D9">
        <w:rPr>
          <w:rFonts w:ascii="Times New Roman" w:hAnsi="Times New Roman" w:cs="Times New Roman"/>
        </w:rPr>
        <w:t>Here is the code for the form:</w:t>
      </w:r>
    </w:p>
    <w:p w14:paraId="0F43ADE8" w14:textId="77777777" w:rsidR="009E30D9" w:rsidRPr="009E30D9" w:rsidRDefault="009E30D9" w:rsidP="00760750">
      <w:pPr>
        <w:spacing w:line="480" w:lineRule="auto"/>
        <w:rPr>
          <w:rFonts w:ascii="Times New Roman" w:hAnsi="Times New Roman" w:cs="Times New Roman"/>
        </w:rPr>
      </w:pPr>
      <w:r w:rsidRPr="009E30D9">
        <w:rPr>
          <w:rFonts w:ascii="Times New Roman" w:hAnsi="Times New Roman" w:cs="Times New Roman"/>
        </w:rPr>
        <w:t>&lt;div&gt;</w:t>
      </w:r>
    </w:p>
    <w:p w14:paraId="32735EFF" w14:textId="77777777" w:rsidR="009E30D9" w:rsidRPr="009E30D9" w:rsidRDefault="009E30D9" w:rsidP="00760750">
      <w:pPr>
        <w:spacing w:line="480" w:lineRule="auto"/>
        <w:rPr>
          <w:rFonts w:ascii="Times New Roman" w:hAnsi="Times New Roman" w:cs="Times New Roman"/>
        </w:rPr>
      </w:pPr>
      <w:r w:rsidRPr="009E30D9">
        <w:rPr>
          <w:rFonts w:ascii="Times New Roman" w:hAnsi="Times New Roman" w:cs="Times New Roman"/>
        </w:rPr>
        <w:t xml:space="preserve">        &lt;form&gt;</w:t>
      </w:r>
    </w:p>
    <w:p w14:paraId="0F101B94" w14:textId="77777777" w:rsidR="009E30D9" w:rsidRPr="009E30D9" w:rsidRDefault="009E30D9" w:rsidP="00760750">
      <w:pPr>
        <w:spacing w:line="480" w:lineRule="auto"/>
        <w:rPr>
          <w:rFonts w:ascii="Times New Roman" w:hAnsi="Times New Roman" w:cs="Times New Roman"/>
        </w:rPr>
      </w:pPr>
      <w:r w:rsidRPr="009E30D9">
        <w:rPr>
          <w:rFonts w:ascii="Times New Roman" w:hAnsi="Times New Roman" w:cs="Times New Roman"/>
        </w:rPr>
        <w:t xml:space="preserve">            &lt;label&gt;Choose your marital status:&lt;/label&gt;&lt;br&gt;</w:t>
      </w:r>
    </w:p>
    <w:p w14:paraId="77FEC66B" w14:textId="77777777" w:rsidR="009E30D9" w:rsidRPr="009E30D9" w:rsidRDefault="009E30D9" w:rsidP="00760750">
      <w:pPr>
        <w:spacing w:line="480" w:lineRule="auto"/>
        <w:rPr>
          <w:rFonts w:ascii="Times New Roman" w:hAnsi="Times New Roman" w:cs="Times New Roman"/>
        </w:rPr>
      </w:pPr>
      <w:r w:rsidRPr="009E30D9">
        <w:rPr>
          <w:rFonts w:ascii="Times New Roman" w:hAnsi="Times New Roman" w:cs="Times New Roman"/>
        </w:rPr>
        <w:t xml:space="preserve">            &lt;div class="left-align"&gt;</w:t>
      </w:r>
    </w:p>
    <w:p w14:paraId="040EE5EB" w14:textId="77777777" w:rsidR="009E30D9" w:rsidRPr="009E30D9" w:rsidRDefault="009E30D9" w:rsidP="00760750">
      <w:pPr>
        <w:spacing w:line="480" w:lineRule="auto"/>
        <w:rPr>
          <w:rFonts w:ascii="Times New Roman" w:hAnsi="Times New Roman" w:cs="Times New Roman"/>
        </w:rPr>
      </w:pPr>
      <w:r w:rsidRPr="009E30D9">
        <w:rPr>
          <w:rFonts w:ascii="Times New Roman" w:hAnsi="Times New Roman" w:cs="Times New Roman"/>
        </w:rPr>
        <w:t xml:space="preserve">                &lt;input type="radio" id="single" name="mStatus" value="single"&gt;</w:t>
      </w:r>
    </w:p>
    <w:p w14:paraId="4A972331" w14:textId="77777777" w:rsidR="009E30D9" w:rsidRPr="009E30D9" w:rsidRDefault="009E30D9" w:rsidP="00760750">
      <w:pPr>
        <w:spacing w:line="480" w:lineRule="auto"/>
        <w:rPr>
          <w:rFonts w:ascii="Times New Roman" w:hAnsi="Times New Roman" w:cs="Times New Roman"/>
        </w:rPr>
      </w:pPr>
      <w:r w:rsidRPr="009E30D9">
        <w:rPr>
          <w:rFonts w:ascii="Times New Roman" w:hAnsi="Times New Roman" w:cs="Times New Roman"/>
        </w:rPr>
        <w:t xml:space="preserve">                &lt;label for="single"&gt;Single&lt;/label&gt;&lt;br&gt;</w:t>
      </w:r>
    </w:p>
    <w:p w14:paraId="232DD8D5" w14:textId="77777777" w:rsidR="009E30D9" w:rsidRPr="009E30D9" w:rsidRDefault="009E30D9" w:rsidP="00760750">
      <w:pPr>
        <w:spacing w:line="480" w:lineRule="auto"/>
        <w:rPr>
          <w:rFonts w:ascii="Times New Roman" w:hAnsi="Times New Roman" w:cs="Times New Roman"/>
        </w:rPr>
      </w:pPr>
      <w:r w:rsidRPr="009E30D9">
        <w:rPr>
          <w:rFonts w:ascii="Times New Roman" w:hAnsi="Times New Roman" w:cs="Times New Roman"/>
        </w:rPr>
        <w:t xml:space="preserve">                &lt;input type="radio" id="married" name="mStatus" value="married"&gt;</w:t>
      </w:r>
    </w:p>
    <w:p w14:paraId="30E4288A" w14:textId="77777777" w:rsidR="009E30D9" w:rsidRPr="009E30D9" w:rsidRDefault="009E30D9" w:rsidP="00760750">
      <w:pPr>
        <w:spacing w:line="480" w:lineRule="auto"/>
        <w:rPr>
          <w:rFonts w:ascii="Times New Roman" w:hAnsi="Times New Roman" w:cs="Times New Roman"/>
        </w:rPr>
      </w:pPr>
      <w:r w:rsidRPr="009E30D9">
        <w:rPr>
          <w:rFonts w:ascii="Times New Roman" w:hAnsi="Times New Roman" w:cs="Times New Roman"/>
        </w:rPr>
        <w:t xml:space="preserve">                &lt;label for="married"&gt;Married&lt;/label&gt;&lt;br&gt;</w:t>
      </w:r>
    </w:p>
    <w:p w14:paraId="3BF402B6" w14:textId="77777777" w:rsidR="009E30D9" w:rsidRPr="009E30D9" w:rsidRDefault="009E30D9" w:rsidP="00760750">
      <w:pPr>
        <w:spacing w:line="480" w:lineRule="auto"/>
        <w:rPr>
          <w:rFonts w:ascii="Times New Roman" w:hAnsi="Times New Roman" w:cs="Times New Roman"/>
        </w:rPr>
      </w:pPr>
      <w:r w:rsidRPr="009E30D9">
        <w:rPr>
          <w:rFonts w:ascii="Times New Roman" w:hAnsi="Times New Roman" w:cs="Times New Roman"/>
        </w:rPr>
        <w:t xml:space="preserve">                &lt;input type="radio" id="widow" name="mStatus" value="widow"&gt;</w:t>
      </w:r>
    </w:p>
    <w:p w14:paraId="1B18CC06" w14:textId="77777777" w:rsidR="009E30D9" w:rsidRPr="009E30D9" w:rsidRDefault="009E30D9" w:rsidP="00760750">
      <w:pPr>
        <w:spacing w:line="480" w:lineRule="auto"/>
        <w:rPr>
          <w:rFonts w:ascii="Times New Roman" w:hAnsi="Times New Roman" w:cs="Times New Roman"/>
        </w:rPr>
      </w:pPr>
      <w:r w:rsidRPr="009E30D9">
        <w:rPr>
          <w:rFonts w:ascii="Times New Roman" w:hAnsi="Times New Roman" w:cs="Times New Roman"/>
        </w:rPr>
        <w:t xml:space="preserve">                &lt;label for="widow"&gt;Widow&lt;/label&gt;&lt;br&gt;</w:t>
      </w:r>
    </w:p>
    <w:p w14:paraId="2157B5BC" w14:textId="77777777" w:rsidR="009E30D9" w:rsidRPr="009E30D9" w:rsidRDefault="009E30D9" w:rsidP="00760750">
      <w:pPr>
        <w:spacing w:line="480" w:lineRule="auto"/>
        <w:rPr>
          <w:rFonts w:ascii="Times New Roman" w:hAnsi="Times New Roman" w:cs="Times New Roman"/>
        </w:rPr>
      </w:pPr>
      <w:r w:rsidRPr="009E30D9">
        <w:rPr>
          <w:rFonts w:ascii="Times New Roman" w:hAnsi="Times New Roman" w:cs="Times New Roman"/>
        </w:rPr>
        <w:t xml:space="preserve">                &lt;input type="radio" id="none" name="mStatus" value="none"&gt;</w:t>
      </w:r>
    </w:p>
    <w:p w14:paraId="3CE39F93" w14:textId="77777777" w:rsidR="009E30D9" w:rsidRPr="009E30D9" w:rsidRDefault="009E30D9" w:rsidP="00760750">
      <w:pPr>
        <w:spacing w:line="480" w:lineRule="auto"/>
        <w:rPr>
          <w:rFonts w:ascii="Times New Roman" w:hAnsi="Times New Roman" w:cs="Times New Roman"/>
        </w:rPr>
      </w:pPr>
      <w:r w:rsidRPr="009E30D9">
        <w:rPr>
          <w:rFonts w:ascii="Times New Roman" w:hAnsi="Times New Roman" w:cs="Times New Roman"/>
        </w:rPr>
        <w:t xml:space="preserve">                &lt;label for="none"&gt;Prefer not to say&lt;/label&gt;&lt;br&gt;</w:t>
      </w:r>
    </w:p>
    <w:p w14:paraId="1F935816" w14:textId="2FD60AE9" w:rsidR="009E30D9" w:rsidRPr="009E30D9" w:rsidRDefault="009E30D9" w:rsidP="00760750">
      <w:pPr>
        <w:spacing w:line="480" w:lineRule="auto"/>
        <w:rPr>
          <w:rFonts w:ascii="Times New Roman" w:hAnsi="Times New Roman" w:cs="Times New Roman"/>
        </w:rPr>
      </w:pPr>
      <w:r w:rsidRPr="009E30D9">
        <w:rPr>
          <w:rFonts w:ascii="Times New Roman" w:hAnsi="Times New Roman" w:cs="Times New Roman"/>
        </w:rPr>
        <w:t xml:space="preserve">            &lt;/div&gt;</w:t>
      </w:r>
    </w:p>
    <w:p w14:paraId="72A70C38" w14:textId="77777777" w:rsidR="009E30D9" w:rsidRPr="009E30D9" w:rsidRDefault="009E30D9" w:rsidP="00760750">
      <w:pPr>
        <w:spacing w:line="480" w:lineRule="auto"/>
        <w:rPr>
          <w:rFonts w:ascii="Times New Roman" w:hAnsi="Times New Roman" w:cs="Times New Roman"/>
        </w:rPr>
      </w:pPr>
      <w:r w:rsidRPr="009E30D9">
        <w:rPr>
          <w:rFonts w:ascii="Times New Roman" w:hAnsi="Times New Roman" w:cs="Times New Roman"/>
        </w:rPr>
        <w:t xml:space="preserve">        &lt;/form&gt;</w:t>
      </w:r>
    </w:p>
    <w:p w14:paraId="0D8CC472" w14:textId="77777777" w:rsidR="009E30D9" w:rsidRPr="009E30D9" w:rsidRDefault="009E30D9" w:rsidP="00760750">
      <w:pPr>
        <w:spacing w:line="480" w:lineRule="auto"/>
        <w:rPr>
          <w:rFonts w:ascii="Times New Roman" w:hAnsi="Times New Roman" w:cs="Times New Roman"/>
        </w:rPr>
      </w:pPr>
      <w:r w:rsidRPr="009E30D9">
        <w:rPr>
          <w:rFonts w:ascii="Times New Roman" w:hAnsi="Times New Roman" w:cs="Times New Roman"/>
        </w:rPr>
        <w:t xml:space="preserve">        &lt;br&gt;</w:t>
      </w:r>
    </w:p>
    <w:p w14:paraId="6C5905E1" w14:textId="695F3A41" w:rsidR="009E30D9" w:rsidRPr="009E30D9" w:rsidRDefault="009E30D9" w:rsidP="00760750">
      <w:pPr>
        <w:spacing w:line="480" w:lineRule="auto"/>
        <w:rPr>
          <w:rFonts w:ascii="Times New Roman" w:hAnsi="Times New Roman" w:cs="Times New Roman"/>
        </w:rPr>
      </w:pPr>
      <w:r w:rsidRPr="009E30D9">
        <w:rPr>
          <w:rFonts w:ascii="Times New Roman" w:hAnsi="Times New Roman" w:cs="Times New Roman"/>
        </w:rPr>
        <w:t>&lt;/div&gt;</w:t>
      </w:r>
    </w:p>
    <w:p w14:paraId="796F2D35" w14:textId="77777777" w:rsidR="009E30D9" w:rsidRDefault="009E30D9" w:rsidP="009E30D9">
      <w:pPr>
        <w:keepNext/>
        <w:spacing w:line="480" w:lineRule="auto"/>
      </w:pPr>
      <w:r w:rsidRPr="009E30D9">
        <w:rPr>
          <w:rFonts w:ascii="Times New Roman" w:hAnsi="Times New Roman" w:cs="Times New Roman"/>
        </w:rPr>
        <w:lastRenderedPageBreak/>
        <w:drawing>
          <wp:inline distT="0" distB="0" distL="0" distR="0" wp14:anchorId="4694D9F0" wp14:editId="5F823435">
            <wp:extent cx="5943600" cy="1329055"/>
            <wp:effectExtent l="0" t="0" r="0" b="4445"/>
            <wp:docPr id="1742024120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24120" name="Picture 1" descr="A picture containing text, screenshot, fo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1EB8" w14:textId="3D9D4D3E" w:rsidR="009E30D9" w:rsidRDefault="009E30D9" w:rsidP="009E30D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7626B">
        <w:rPr>
          <w:noProof/>
        </w:rPr>
        <w:t>3</w:t>
      </w:r>
      <w:r>
        <w:fldChar w:fldCharType="end"/>
      </w:r>
      <w:r>
        <w:t xml:space="preserve"> - Marital Status</w:t>
      </w:r>
    </w:p>
    <w:p w14:paraId="4E05CF8B" w14:textId="77777777" w:rsidR="00760750" w:rsidRDefault="00760750" w:rsidP="00760750"/>
    <w:p w14:paraId="3EC63620" w14:textId="5A94A7D2" w:rsidR="00760750" w:rsidRPr="00760750" w:rsidRDefault="00760750" w:rsidP="00760750">
      <w:pPr>
        <w:spacing w:line="480" w:lineRule="auto"/>
        <w:rPr>
          <w:rFonts w:ascii="Times New Roman" w:hAnsi="Times New Roman" w:cs="Times New Roman"/>
          <w:i/>
          <w:iCs/>
        </w:rPr>
      </w:pPr>
      <w:r w:rsidRPr="00760750">
        <w:rPr>
          <w:rFonts w:ascii="Times New Roman" w:hAnsi="Times New Roman" w:cs="Times New Roman"/>
          <w:i/>
          <w:iCs/>
        </w:rPr>
        <w:t>Question 2</w:t>
      </w:r>
    </w:p>
    <w:p w14:paraId="6F6CAF06" w14:textId="7F300549" w:rsidR="00760750" w:rsidRDefault="00760750" w:rsidP="00760750">
      <w:pPr>
        <w:spacing w:line="480" w:lineRule="auto"/>
        <w:rPr>
          <w:rFonts w:ascii="Times New Roman" w:hAnsi="Times New Roman" w:cs="Times New Roman"/>
        </w:rPr>
      </w:pPr>
      <w:r w:rsidRPr="00760750">
        <w:rPr>
          <w:rFonts w:ascii="Times New Roman" w:hAnsi="Times New Roman" w:cs="Times New Roman"/>
        </w:rPr>
        <w:t>For this question, I used a dropdown menu because there are only two possible answers. However, instead of including only two options in the code, I added a third option that is disabled</w:t>
      </w:r>
      <w:r w:rsidR="004060E5">
        <w:rPr>
          <w:rFonts w:ascii="Times New Roman" w:hAnsi="Times New Roman" w:cs="Times New Roman"/>
        </w:rPr>
        <w:t xml:space="preserve">, hidden, </w:t>
      </w:r>
      <w:r w:rsidRPr="00760750">
        <w:rPr>
          <w:rFonts w:ascii="Times New Roman" w:hAnsi="Times New Roman" w:cs="Times New Roman"/>
        </w:rPr>
        <w:t xml:space="preserve">and selected by default. This option is a placeholder that instructs users to select an option. The message "Select an Option" is visible when the </w:t>
      </w:r>
      <w:r>
        <w:rPr>
          <w:rFonts w:ascii="Times New Roman" w:hAnsi="Times New Roman" w:cs="Times New Roman"/>
        </w:rPr>
        <w:t>page loaded answer is not selected</w:t>
      </w:r>
      <w:r w:rsidRPr="00760750">
        <w:rPr>
          <w:rFonts w:ascii="Times New Roman" w:hAnsi="Times New Roman" w:cs="Times New Roman"/>
        </w:rPr>
        <w:t>.</w:t>
      </w:r>
    </w:p>
    <w:p w14:paraId="63A17529" w14:textId="77777777" w:rsidR="00760750" w:rsidRPr="00760750" w:rsidRDefault="00760750" w:rsidP="00760750">
      <w:pPr>
        <w:spacing w:line="480" w:lineRule="auto"/>
        <w:rPr>
          <w:rFonts w:ascii="Times New Roman" w:hAnsi="Times New Roman" w:cs="Times New Roman"/>
        </w:rPr>
      </w:pPr>
      <w:r w:rsidRPr="00760750">
        <w:rPr>
          <w:rFonts w:ascii="Times New Roman" w:hAnsi="Times New Roman" w:cs="Times New Roman"/>
        </w:rPr>
        <w:t>&lt;div&gt;</w:t>
      </w:r>
    </w:p>
    <w:p w14:paraId="441885E1" w14:textId="77777777" w:rsidR="00760750" w:rsidRPr="00760750" w:rsidRDefault="00760750" w:rsidP="00760750">
      <w:pPr>
        <w:spacing w:line="480" w:lineRule="auto"/>
        <w:rPr>
          <w:rFonts w:ascii="Times New Roman" w:hAnsi="Times New Roman" w:cs="Times New Roman"/>
        </w:rPr>
      </w:pPr>
      <w:r w:rsidRPr="00760750">
        <w:rPr>
          <w:rFonts w:ascii="Times New Roman" w:hAnsi="Times New Roman" w:cs="Times New Roman"/>
        </w:rPr>
        <w:t xml:space="preserve">        &lt;form&gt;</w:t>
      </w:r>
    </w:p>
    <w:p w14:paraId="7BD4D65C" w14:textId="02420604" w:rsidR="00760750" w:rsidRPr="00760750" w:rsidRDefault="00760750" w:rsidP="00760750">
      <w:pPr>
        <w:spacing w:line="480" w:lineRule="auto"/>
        <w:rPr>
          <w:rFonts w:ascii="Times New Roman" w:hAnsi="Times New Roman" w:cs="Times New Roman"/>
        </w:rPr>
      </w:pPr>
      <w:r w:rsidRPr="00760750">
        <w:rPr>
          <w:rFonts w:ascii="Times New Roman" w:hAnsi="Times New Roman" w:cs="Times New Roman"/>
        </w:rPr>
        <w:t xml:space="preserve">            &lt;label for="diabetes"&gt;Do you have a</w:t>
      </w:r>
      <w:r>
        <w:rPr>
          <w:rFonts w:ascii="Times New Roman" w:hAnsi="Times New Roman" w:cs="Times New Roman"/>
        </w:rPr>
        <w:t>n</w:t>
      </w:r>
      <w:r w:rsidRPr="00760750">
        <w:rPr>
          <w:rFonts w:ascii="Times New Roman" w:hAnsi="Times New Roman" w:cs="Times New Roman"/>
        </w:rPr>
        <w:t>y medical history of Diabetes?&lt;/label&gt;</w:t>
      </w:r>
    </w:p>
    <w:p w14:paraId="2F308E85" w14:textId="77777777" w:rsidR="00760750" w:rsidRPr="00760750" w:rsidRDefault="00760750" w:rsidP="00760750">
      <w:pPr>
        <w:spacing w:line="480" w:lineRule="auto"/>
        <w:rPr>
          <w:rFonts w:ascii="Times New Roman" w:hAnsi="Times New Roman" w:cs="Times New Roman"/>
        </w:rPr>
      </w:pPr>
      <w:r w:rsidRPr="00760750">
        <w:rPr>
          <w:rFonts w:ascii="Times New Roman" w:hAnsi="Times New Roman" w:cs="Times New Roman"/>
        </w:rPr>
        <w:t xml:space="preserve">            &lt;select name="diabetes" id="diabetes"&gt;</w:t>
      </w:r>
    </w:p>
    <w:p w14:paraId="74D84AF9" w14:textId="77777777" w:rsidR="00760750" w:rsidRPr="00760750" w:rsidRDefault="00760750" w:rsidP="00760750">
      <w:pPr>
        <w:spacing w:line="480" w:lineRule="auto"/>
        <w:rPr>
          <w:rFonts w:ascii="Times New Roman" w:hAnsi="Times New Roman" w:cs="Times New Roman"/>
        </w:rPr>
      </w:pPr>
      <w:r w:rsidRPr="00760750">
        <w:rPr>
          <w:rFonts w:ascii="Times New Roman" w:hAnsi="Times New Roman" w:cs="Times New Roman"/>
        </w:rPr>
        <w:t xml:space="preserve">                &lt;option value="default" selected disabled hidden&gt;Select an Option&lt;/option&gt;</w:t>
      </w:r>
    </w:p>
    <w:p w14:paraId="28C11750" w14:textId="77777777" w:rsidR="00760750" w:rsidRPr="00760750" w:rsidRDefault="00760750" w:rsidP="00760750">
      <w:pPr>
        <w:spacing w:line="480" w:lineRule="auto"/>
        <w:rPr>
          <w:rFonts w:ascii="Times New Roman" w:hAnsi="Times New Roman" w:cs="Times New Roman"/>
        </w:rPr>
      </w:pPr>
      <w:r w:rsidRPr="00760750">
        <w:rPr>
          <w:rFonts w:ascii="Times New Roman" w:hAnsi="Times New Roman" w:cs="Times New Roman"/>
        </w:rPr>
        <w:t xml:space="preserve">                &lt;option value="yes"&gt;Yes&lt;/option&gt;</w:t>
      </w:r>
    </w:p>
    <w:p w14:paraId="12A81E46" w14:textId="77777777" w:rsidR="00760750" w:rsidRPr="00760750" w:rsidRDefault="00760750" w:rsidP="00760750">
      <w:pPr>
        <w:spacing w:line="480" w:lineRule="auto"/>
        <w:rPr>
          <w:rFonts w:ascii="Times New Roman" w:hAnsi="Times New Roman" w:cs="Times New Roman"/>
        </w:rPr>
      </w:pPr>
      <w:r w:rsidRPr="00760750">
        <w:rPr>
          <w:rFonts w:ascii="Times New Roman" w:hAnsi="Times New Roman" w:cs="Times New Roman"/>
        </w:rPr>
        <w:t xml:space="preserve">                &lt;option value="no"&gt;No&lt;/option&gt;</w:t>
      </w:r>
    </w:p>
    <w:p w14:paraId="569E1E79" w14:textId="77777777" w:rsidR="00760750" w:rsidRPr="00760750" w:rsidRDefault="00760750" w:rsidP="00760750">
      <w:pPr>
        <w:spacing w:line="480" w:lineRule="auto"/>
        <w:rPr>
          <w:rFonts w:ascii="Times New Roman" w:hAnsi="Times New Roman" w:cs="Times New Roman"/>
        </w:rPr>
      </w:pPr>
      <w:r w:rsidRPr="00760750">
        <w:rPr>
          <w:rFonts w:ascii="Times New Roman" w:hAnsi="Times New Roman" w:cs="Times New Roman"/>
        </w:rPr>
        <w:t xml:space="preserve">            &lt;/select&gt;</w:t>
      </w:r>
    </w:p>
    <w:p w14:paraId="0B03E6E5" w14:textId="77777777" w:rsidR="00760750" w:rsidRPr="00760750" w:rsidRDefault="00760750" w:rsidP="00760750">
      <w:pPr>
        <w:spacing w:line="480" w:lineRule="auto"/>
        <w:rPr>
          <w:rFonts w:ascii="Times New Roman" w:hAnsi="Times New Roman" w:cs="Times New Roman"/>
        </w:rPr>
      </w:pPr>
      <w:r w:rsidRPr="00760750">
        <w:rPr>
          <w:rFonts w:ascii="Times New Roman" w:hAnsi="Times New Roman" w:cs="Times New Roman"/>
        </w:rPr>
        <w:t xml:space="preserve">        &lt;/form&gt;</w:t>
      </w:r>
    </w:p>
    <w:p w14:paraId="2FBD97FD" w14:textId="77777777" w:rsidR="00760750" w:rsidRPr="00760750" w:rsidRDefault="00760750" w:rsidP="00760750">
      <w:pPr>
        <w:spacing w:line="480" w:lineRule="auto"/>
        <w:rPr>
          <w:rFonts w:ascii="Times New Roman" w:hAnsi="Times New Roman" w:cs="Times New Roman"/>
        </w:rPr>
      </w:pPr>
      <w:r w:rsidRPr="00760750">
        <w:rPr>
          <w:rFonts w:ascii="Times New Roman" w:hAnsi="Times New Roman" w:cs="Times New Roman"/>
        </w:rPr>
        <w:t xml:space="preserve">        &lt;br&gt;</w:t>
      </w:r>
    </w:p>
    <w:p w14:paraId="177C929D" w14:textId="77777777" w:rsidR="00760750" w:rsidRPr="00760750" w:rsidRDefault="00760750" w:rsidP="00760750">
      <w:pPr>
        <w:spacing w:line="480" w:lineRule="auto"/>
        <w:rPr>
          <w:rFonts w:ascii="Times New Roman" w:hAnsi="Times New Roman" w:cs="Times New Roman"/>
        </w:rPr>
      </w:pPr>
      <w:r w:rsidRPr="00760750">
        <w:rPr>
          <w:rFonts w:ascii="Times New Roman" w:hAnsi="Times New Roman" w:cs="Times New Roman"/>
        </w:rPr>
        <w:t xml:space="preserve">    &lt;/div&gt;</w:t>
      </w:r>
    </w:p>
    <w:p w14:paraId="12F18529" w14:textId="77777777" w:rsidR="00760750" w:rsidRPr="00760750" w:rsidRDefault="00760750" w:rsidP="00760750">
      <w:pPr>
        <w:spacing w:line="480" w:lineRule="auto"/>
        <w:rPr>
          <w:rFonts w:ascii="Times New Roman" w:hAnsi="Times New Roman" w:cs="Times New Roman"/>
        </w:rPr>
      </w:pPr>
    </w:p>
    <w:p w14:paraId="50ED7F9A" w14:textId="77777777" w:rsidR="004060E5" w:rsidRDefault="004060E5" w:rsidP="004060E5">
      <w:pPr>
        <w:keepNext/>
      </w:pPr>
      <w:r w:rsidRPr="004060E5">
        <w:rPr>
          <w:rFonts w:ascii="Times New Roman" w:hAnsi="Times New Roman" w:cs="Times New Roman"/>
        </w:rPr>
        <w:lastRenderedPageBreak/>
        <w:drawing>
          <wp:inline distT="0" distB="0" distL="0" distR="0" wp14:anchorId="3EF8A391" wp14:editId="341D435F">
            <wp:extent cx="5943600" cy="1329055"/>
            <wp:effectExtent l="0" t="0" r="0" b="4445"/>
            <wp:docPr id="260062347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62347" name="Picture 1" descr="A white rectangular box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6D7F" w14:textId="55F8614A" w:rsidR="00760750" w:rsidRDefault="004060E5" w:rsidP="004060E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7626B">
        <w:rPr>
          <w:noProof/>
        </w:rPr>
        <w:t>4</w:t>
      </w:r>
      <w:r>
        <w:fldChar w:fldCharType="end"/>
      </w:r>
      <w:r>
        <w:t xml:space="preserve"> - Medical Question</w:t>
      </w:r>
    </w:p>
    <w:p w14:paraId="15988C0F" w14:textId="39191E1B" w:rsidR="004060E5" w:rsidRPr="00F7626B" w:rsidRDefault="004060E5" w:rsidP="00F7626B">
      <w:pPr>
        <w:spacing w:line="480" w:lineRule="auto"/>
        <w:rPr>
          <w:rFonts w:ascii="Times New Roman" w:hAnsi="Times New Roman" w:cs="Times New Roman"/>
          <w:i/>
          <w:iCs/>
        </w:rPr>
      </w:pPr>
      <w:r w:rsidRPr="00F7626B">
        <w:rPr>
          <w:rFonts w:ascii="Times New Roman" w:hAnsi="Times New Roman" w:cs="Times New Roman"/>
          <w:i/>
          <w:iCs/>
        </w:rPr>
        <w:t>Question 3</w:t>
      </w:r>
    </w:p>
    <w:p w14:paraId="787A628B" w14:textId="77777777" w:rsidR="00F7626B" w:rsidRDefault="00F7626B" w:rsidP="00F7626B">
      <w:pPr>
        <w:spacing w:line="480" w:lineRule="auto"/>
        <w:rPr>
          <w:rFonts w:ascii="Times New Roman" w:hAnsi="Times New Roman" w:cs="Times New Roman"/>
        </w:rPr>
      </w:pPr>
      <w:r w:rsidRPr="00F7626B">
        <w:rPr>
          <w:rFonts w:ascii="Times New Roman" w:hAnsi="Times New Roman" w:cs="Times New Roman"/>
        </w:rPr>
        <w:t>To complete this task, I created a simple form with a label and text area for users to write their reviews. I also included a button to submit the review. Since the review could be long for any given user, I decided to use the POST method along with the form. The POST method does not have a size limitation, so it is ideal for forms that need to collect large amounts of data.</w:t>
      </w:r>
    </w:p>
    <w:p w14:paraId="21865585" w14:textId="422DF770" w:rsidR="00F7626B" w:rsidRPr="00F7626B" w:rsidRDefault="00F7626B" w:rsidP="00F7626B">
      <w:pPr>
        <w:spacing w:line="480" w:lineRule="auto"/>
        <w:rPr>
          <w:rFonts w:ascii="Times New Roman" w:hAnsi="Times New Roman" w:cs="Times New Roman"/>
        </w:rPr>
      </w:pPr>
      <w:r w:rsidRPr="00F7626B">
        <w:rPr>
          <w:rFonts w:ascii="Times New Roman" w:hAnsi="Times New Roman" w:cs="Times New Roman"/>
        </w:rPr>
        <w:t>&lt;div&gt;</w:t>
      </w:r>
    </w:p>
    <w:p w14:paraId="398B8770" w14:textId="77777777" w:rsidR="00F7626B" w:rsidRPr="00F7626B" w:rsidRDefault="00F7626B" w:rsidP="00F7626B">
      <w:pPr>
        <w:spacing w:line="480" w:lineRule="auto"/>
        <w:rPr>
          <w:rFonts w:ascii="Times New Roman" w:hAnsi="Times New Roman" w:cs="Times New Roman"/>
        </w:rPr>
      </w:pPr>
      <w:r w:rsidRPr="00F7626B">
        <w:rPr>
          <w:rFonts w:ascii="Times New Roman" w:hAnsi="Times New Roman" w:cs="Times New Roman"/>
        </w:rPr>
        <w:t xml:space="preserve">        &lt;form action="/index.html" method="POST"&gt;</w:t>
      </w:r>
    </w:p>
    <w:p w14:paraId="38D7AF67" w14:textId="77777777" w:rsidR="00F7626B" w:rsidRPr="00F7626B" w:rsidRDefault="00F7626B" w:rsidP="00F7626B">
      <w:pPr>
        <w:spacing w:line="480" w:lineRule="auto"/>
        <w:rPr>
          <w:rFonts w:ascii="Times New Roman" w:hAnsi="Times New Roman" w:cs="Times New Roman"/>
        </w:rPr>
      </w:pPr>
      <w:r w:rsidRPr="00F7626B">
        <w:rPr>
          <w:rFonts w:ascii="Times New Roman" w:hAnsi="Times New Roman" w:cs="Times New Roman"/>
        </w:rPr>
        <w:t xml:space="preserve">            &lt;label for="review"&gt;Write your review:&lt;/label&gt;&lt;br&gt;</w:t>
      </w:r>
    </w:p>
    <w:p w14:paraId="43F32003" w14:textId="77777777" w:rsidR="00F7626B" w:rsidRDefault="00F7626B" w:rsidP="00F7626B">
      <w:pPr>
        <w:spacing w:line="480" w:lineRule="auto"/>
        <w:rPr>
          <w:rFonts w:ascii="Times New Roman" w:hAnsi="Times New Roman" w:cs="Times New Roman"/>
        </w:rPr>
      </w:pPr>
      <w:r w:rsidRPr="00F7626B">
        <w:rPr>
          <w:rFonts w:ascii="Times New Roman" w:hAnsi="Times New Roman" w:cs="Times New Roman"/>
        </w:rPr>
        <w:t xml:space="preserve">            &lt;textarea name="review" id="review" cols="30" rows="10" placeholder="Write your</w:t>
      </w:r>
    </w:p>
    <w:p w14:paraId="4570C27B" w14:textId="58090BA4" w:rsidR="00F7626B" w:rsidRPr="00F7626B" w:rsidRDefault="00F7626B" w:rsidP="00F7626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F7626B">
        <w:rPr>
          <w:rFonts w:ascii="Times New Roman" w:hAnsi="Times New Roman" w:cs="Times New Roman"/>
        </w:rPr>
        <w:t>feedback for your recent food delivery service with us..."&gt;&lt;/textarea&gt;</w:t>
      </w:r>
    </w:p>
    <w:p w14:paraId="11E1CE24" w14:textId="77777777" w:rsidR="00F7626B" w:rsidRPr="00F7626B" w:rsidRDefault="00F7626B" w:rsidP="00F7626B">
      <w:pPr>
        <w:spacing w:line="480" w:lineRule="auto"/>
        <w:rPr>
          <w:rFonts w:ascii="Times New Roman" w:hAnsi="Times New Roman" w:cs="Times New Roman"/>
        </w:rPr>
      </w:pPr>
      <w:r w:rsidRPr="00F7626B">
        <w:rPr>
          <w:rFonts w:ascii="Times New Roman" w:hAnsi="Times New Roman" w:cs="Times New Roman"/>
        </w:rPr>
        <w:t xml:space="preserve">            &lt;br&gt;</w:t>
      </w:r>
    </w:p>
    <w:p w14:paraId="1EADEC4F" w14:textId="7C0A7B7E" w:rsidR="00F7626B" w:rsidRPr="00F7626B" w:rsidRDefault="00F7626B" w:rsidP="00F7626B">
      <w:pPr>
        <w:spacing w:line="480" w:lineRule="auto"/>
        <w:rPr>
          <w:rFonts w:ascii="Times New Roman" w:hAnsi="Times New Roman" w:cs="Times New Roman"/>
        </w:rPr>
      </w:pPr>
      <w:r w:rsidRPr="00F7626B">
        <w:rPr>
          <w:rFonts w:ascii="Times New Roman" w:hAnsi="Times New Roman" w:cs="Times New Roman"/>
        </w:rPr>
        <w:t xml:space="preserve">            &lt;input type="submit" value="submit"&gt;</w:t>
      </w:r>
    </w:p>
    <w:p w14:paraId="114F5324" w14:textId="77777777" w:rsidR="00F7626B" w:rsidRPr="00F7626B" w:rsidRDefault="00F7626B" w:rsidP="00F7626B">
      <w:pPr>
        <w:spacing w:line="480" w:lineRule="auto"/>
        <w:rPr>
          <w:rFonts w:ascii="Times New Roman" w:hAnsi="Times New Roman" w:cs="Times New Roman"/>
        </w:rPr>
      </w:pPr>
      <w:r w:rsidRPr="00F7626B">
        <w:rPr>
          <w:rFonts w:ascii="Times New Roman" w:hAnsi="Times New Roman" w:cs="Times New Roman"/>
        </w:rPr>
        <w:t xml:space="preserve">        &lt;/form&gt;</w:t>
      </w:r>
    </w:p>
    <w:p w14:paraId="2B3547A6" w14:textId="77777777" w:rsidR="00F7626B" w:rsidRPr="00F7626B" w:rsidRDefault="00F7626B" w:rsidP="00F7626B">
      <w:pPr>
        <w:spacing w:line="480" w:lineRule="auto"/>
        <w:rPr>
          <w:rFonts w:ascii="Times New Roman" w:hAnsi="Times New Roman" w:cs="Times New Roman"/>
        </w:rPr>
      </w:pPr>
      <w:r w:rsidRPr="00F7626B">
        <w:rPr>
          <w:rFonts w:ascii="Times New Roman" w:hAnsi="Times New Roman" w:cs="Times New Roman"/>
        </w:rPr>
        <w:t xml:space="preserve">        &lt;br&gt;</w:t>
      </w:r>
    </w:p>
    <w:p w14:paraId="360A6E4B" w14:textId="77777777" w:rsidR="00F7626B" w:rsidRPr="00F7626B" w:rsidRDefault="00F7626B" w:rsidP="00F7626B">
      <w:pPr>
        <w:spacing w:line="480" w:lineRule="auto"/>
        <w:rPr>
          <w:rFonts w:ascii="Times New Roman" w:hAnsi="Times New Roman" w:cs="Times New Roman"/>
        </w:rPr>
      </w:pPr>
      <w:r w:rsidRPr="00F7626B">
        <w:rPr>
          <w:rFonts w:ascii="Times New Roman" w:hAnsi="Times New Roman" w:cs="Times New Roman"/>
        </w:rPr>
        <w:t xml:space="preserve">    &lt;/div&gt;</w:t>
      </w:r>
    </w:p>
    <w:p w14:paraId="52A3F5D6" w14:textId="77777777" w:rsidR="00F7626B" w:rsidRDefault="00F7626B" w:rsidP="00F7626B">
      <w:pPr>
        <w:keepNext/>
      </w:pPr>
      <w:r w:rsidRPr="00F7626B">
        <w:drawing>
          <wp:inline distT="0" distB="0" distL="0" distR="0" wp14:anchorId="518FFD6B" wp14:editId="71B6327B">
            <wp:extent cx="5118100" cy="1144464"/>
            <wp:effectExtent l="0" t="0" r="0" b="0"/>
            <wp:docPr id="227590399" name="Picture 1" descr="A screenshot of a revie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90399" name="Picture 1" descr="A screenshot of a review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9581" cy="11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A13E" w14:textId="67544F2E" w:rsidR="00F7626B" w:rsidRDefault="00F7626B" w:rsidP="00F7626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– Review</w:t>
      </w:r>
    </w:p>
    <w:p w14:paraId="34981FAB" w14:textId="6269085E" w:rsidR="00F7626B" w:rsidRDefault="00F7626B" w:rsidP="00F7626B">
      <w:pPr>
        <w:spacing w:line="480" w:lineRule="auto"/>
        <w:rPr>
          <w:rFonts w:ascii="Times New Roman" w:hAnsi="Times New Roman" w:cs="Times New Roman"/>
          <w:i/>
          <w:iCs/>
        </w:rPr>
      </w:pPr>
      <w:r w:rsidRPr="00F7626B">
        <w:rPr>
          <w:rFonts w:ascii="Times New Roman" w:hAnsi="Times New Roman" w:cs="Times New Roman"/>
          <w:i/>
          <w:iCs/>
        </w:rPr>
        <w:lastRenderedPageBreak/>
        <w:t>Question 4</w:t>
      </w:r>
    </w:p>
    <w:p w14:paraId="3F610235" w14:textId="35352D58" w:rsidR="00F7626B" w:rsidRDefault="00F7626B" w:rsidP="00F7626B">
      <w:pPr>
        <w:spacing w:line="480" w:lineRule="auto"/>
        <w:rPr>
          <w:rFonts w:ascii="Times New Roman" w:hAnsi="Times New Roman" w:cs="Times New Roman"/>
        </w:rPr>
      </w:pPr>
      <w:r w:rsidRPr="00F7626B">
        <w:rPr>
          <w:rFonts w:ascii="Times New Roman" w:hAnsi="Times New Roman" w:cs="Times New Roman"/>
        </w:rPr>
        <w:t xml:space="preserve">On the last question, I used a dropdown menu because there are 8 choices. If I used radio buttons, it would take up a lot of space, which would be a problem if there were many other questions on the form. Therefore, I decided to use a dropdown menu, which is more </w:t>
      </w:r>
      <w:r w:rsidRPr="00F7626B">
        <w:rPr>
          <w:rFonts w:ascii="Times New Roman" w:hAnsi="Times New Roman" w:cs="Times New Roman"/>
        </w:rPr>
        <w:t>space efficient</w:t>
      </w:r>
      <w:r w:rsidRPr="00F7626B">
        <w:rPr>
          <w:rFonts w:ascii="Times New Roman" w:hAnsi="Times New Roman" w:cs="Times New Roman"/>
        </w:rPr>
        <w:t>.</w:t>
      </w:r>
    </w:p>
    <w:p w14:paraId="09788BFF" w14:textId="77777777" w:rsidR="00F7626B" w:rsidRPr="00F7626B" w:rsidRDefault="00F7626B" w:rsidP="00F7626B">
      <w:pPr>
        <w:spacing w:line="480" w:lineRule="auto"/>
        <w:rPr>
          <w:rFonts w:ascii="Times New Roman" w:hAnsi="Times New Roman" w:cs="Times New Roman"/>
        </w:rPr>
      </w:pPr>
      <w:r w:rsidRPr="00F7626B">
        <w:rPr>
          <w:rFonts w:ascii="Times New Roman" w:hAnsi="Times New Roman" w:cs="Times New Roman"/>
        </w:rPr>
        <w:t>&lt;div&gt;</w:t>
      </w:r>
    </w:p>
    <w:p w14:paraId="709F6FEE" w14:textId="77777777" w:rsidR="00F7626B" w:rsidRPr="00F7626B" w:rsidRDefault="00F7626B" w:rsidP="00F7626B">
      <w:pPr>
        <w:spacing w:line="480" w:lineRule="auto"/>
        <w:rPr>
          <w:rFonts w:ascii="Times New Roman" w:hAnsi="Times New Roman" w:cs="Times New Roman"/>
        </w:rPr>
      </w:pPr>
      <w:r w:rsidRPr="00F7626B">
        <w:rPr>
          <w:rFonts w:ascii="Times New Roman" w:hAnsi="Times New Roman" w:cs="Times New Roman"/>
        </w:rPr>
        <w:t xml:space="preserve">        &lt;form&gt;</w:t>
      </w:r>
    </w:p>
    <w:p w14:paraId="2F95E371" w14:textId="77777777" w:rsidR="00F7626B" w:rsidRPr="00F7626B" w:rsidRDefault="00F7626B" w:rsidP="00F7626B">
      <w:pPr>
        <w:spacing w:line="480" w:lineRule="auto"/>
        <w:rPr>
          <w:rFonts w:ascii="Times New Roman" w:hAnsi="Times New Roman" w:cs="Times New Roman"/>
        </w:rPr>
      </w:pPr>
      <w:r w:rsidRPr="00F7626B">
        <w:rPr>
          <w:rFonts w:ascii="Times New Roman" w:hAnsi="Times New Roman" w:cs="Times New Roman"/>
        </w:rPr>
        <w:t xml:space="preserve">            &lt;label for="fav-sport"&gt;Select your favorite sport:&lt;/label&gt;</w:t>
      </w:r>
    </w:p>
    <w:p w14:paraId="244321C5" w14:textId="77777777" w:rsidR="00F7626B" w:rsidRPr="00F7626B" w:rsidRDefault="00F7626B" w:rsidP="00F7626B">
      <w:pPr>
        <w:spacing w:line="480" w:lineRule="auto"/>
        <w:rPr>
          <w:rFonts w:ascii="Times New Roman" w:hAnsi="Times New Roman" w:cs="Times New Roman"/>
        </w:rPr>
      </w:pPr>
      <w:r w:rsidRPr="00F7626B">
        <w:rPr>
          <w:rFonts w:ascii="Times New Roman" w:hAnsi="Times New Roman" w:cs="Times New Roman"/>
        </w:rPr>
        <w:t xml:space="preserve">            &lt;select name="fav-sport" id="fav-sport"&gt;</w:t>
      </w:r>
    </w:p>
    <w:p w14:paraId="3E73537D" w14:textId="77777777" w:rsidR="00F7626B" w:rsidRPr="00F7626B" w:rsidRDefault="00F7626B" w:rsidP="00F7626B">
      <w:pPr>
        <w:spacing w:line="480" w:lineRule="auto"/>
        <w:rPr>
          <w:rFonts w:ascii="Times New Roman" w:hAnsi="Times New Roman" w:cs="Times New Roman"/>
        </w:rPr>
      </w:pPr>
      <w:r w:rsidRPr="00F7626B">
        <w:rPr>
          <w:rFonts w:ascii="Times New Roman" w:hAnsi="Times New Roman" w:cs="Times New Roman"/>
        </w:rPr>
        <w:t xml:space="preserve">                &lt;option value="default" selected disabled hidden&gt;Select an Option&lt;/option&gt;</w:t>
      </w:r>
    </w:p>
    <w:p w14:paraId="6956C2D7" w14:textId="77777777" w:rsidR="00F7626B" w:rsidRPr="00F7626B" w:rsidRDefault="00F7626B" w:rsidP="00F7626B">
      <w:pPr>
        <w:spacing w:line="480" w:lineRule="auto"/>
        <w:rPr>
          <w:rFonts w:ascii="Times New Roman" w:hAnsi="Times New Roman" w:cs="Times New Roman"/>
        </w:rPr>
      </w:pPr>
      <w:r w:rsidRPr="00F7626B">
        <w:rPr>
          <w:rFonts w:ascii="Times New Roman" w:hAnsi="Times New Roman" w:cs="Times New Roman"/>
        </w:rPr>
        <w:t xml:space="preserve">                &lt;option value="basketball"&gt;Basketball&lt;/option&gt;</w:t>
      </w:r>
    </w:p>
    <w:p w14:paraId="407DA98B" w14:textId="77777777" w:rsidR="00F7626B" w:rsidRPr="00F7626B" w:rsidRDefault="00F7626B" w:rsidP="00F7626B">
      <w:pPr>
        <w:spacing w:line="480" w:lineRule="auto"/>
        <w:rPr>
          <w:rFonts w:ascii="Times New Roman" w:hAnsi="Times New Roman" w:cs="Times New Roman"/>
        </w:rPr>
      </w:pPr>
      <w:r w:rsidRPr="00F7626B">
        <w:rPr>
          <w:rFonts w:ascii="Times New Roman" w:hAnsi="Times New Roman" w:cs="Times New Roman"/>
        </w:rPr>
        <w:t xml:space="preserve">                &lt;option value="football"&gt;Football&lt;/option&gt;</w:t>
      </w:r>
    </w:p>
    <w:p w14:paraId="2FDE0181" w14:textId="77777777" w:rsidR="00F7626B" w:rsidRPr="00F7626B" w:rsidRDefault="00F7626B" w:rsidP="00F7626B">
      <w:pPr>
        <w:spacing w:line="480" w:lineRule="auto"/>
        <w:rPr>
          <w:rFonts w:ascii="Times New Roman" w:hAnsi="Times New Roman" w:cs="Times New Roman"/>
        </w:rPr>
      </w:pPr>
      <w:r w:rsidRPr="00F7626B">
        <w:rPr>
          <w:rFonts w:ascii="Times New Roman" w:hAnsi="Times New Roman" w:cs="Times New Roman"/>
        </w:rPr>
        <w:t xml:space="preserve">                &lt;option value="swimming"&gt;Swimming&lt;/option&gt;</w:t>
      </w:r>
    </w:p>
    <w:p w14:paraId="72EC7AB1" w14:textId="77777777" w:rsidR="00F7626B" w:rsidRPr="00F7626B" w:rsidRDefault="00F7626B" w:rsidP="00F7626B">
      <w:pPr>
        <w:spacing w:line="480" w:lineRule="auto"/>
        <w:rPr>
          <w:rFonts w:ascii="Times New Roman" w:hAnsi="Times New Roman" w:cs="Times New Roman"/>
        </w:rPr>
      </w:pPr>
      <w:r w:rsidRPr="00F7626B">
        <w:rPr>
          <w:rFonts w:ascii="Times New Roman" w:hAnsi="Times New Roman" w:cs="Times New Roman"/>
        </w:rPr>
        <w:t xml:space="preserve">                &lt;option value="chess"&gt;Chess&lt;/option&gt;</w:t>
      </w:r>
    </w:p>
    <w:p w14:paraId="752BC76B" w14:textId="77777777" w:rsidR="00F7626B" w:rsidRPr="00F7626B" w:rsidRDefault="00F7626B" w:rsidP="00F7626B">
      <w:pPr>
        <w:spacing w:line="480" w:lineRule="auto"/>
        <w:rPr>
          <w:rFonts w:ascii="Times New Roman" w:hAnsi="Times New Roman" w:cs="Times New Roman"/>
        </w:rPr>
      </w:pPr>
      <w:r w:rsidRPr="00F7626B">
        <w:rPr>
          <w:rFonts w:ascii="Times New Roman" w:hAnsi="Times New Roman" w:cs="Times New Roman"/>
        </w:rPr>
        <w:t xml:space="preserve">                &lt;option value="esport"&gt;eSport&lt;/option&gt;</w:t>
      </w:r>
    </w:p>
    <w:p w14:paraId="2B8E3C19" w14:textId="77777777" w:rsidR="00F7626B" w:rsidRPr="00F7626B" w:rsidRDefault="00F7626B" w:rsidP="00F7626B">
      <w:pPr>
        <w:spacing w:line="480" w:lineRule="auto"/>
        <w:rPr>
          <w:rFonts w:ascii="Times New Roman" w:hAnsi="Times New Roman" w:cs="Times New Roman"/>
        </w:rPr>
      </w:pPr>
      <w:r w:rsidRPr="00F7626B">
        <w:rPr>
          <w:rFonts w:ascii="Times New Roman" w:hAnsi="Times New Roman" w:cs="Times New Roman"/>
        </w:rPr>
        <w:t xml:space="preserve">                &lt;option value="bowling"&gt;Bowling&lt;/option&gt;</w:t>
      </w:r>
    </w:p>
    <w:p w14:paraId="0AA45809" w14:textId="77777777" w:rsidR="00F7626B" w:rsidRPr="00F7626B" w:rsidRDefault="00F7626B" w:rsidP="00F7626B">
      <w:pPr>
        <w:spacing w:line="480" w:lineRule="auto"/>
        <w:rPr>
          <w:rFonts w:ascii="Times New Roman" w:hAnsi="Times New Roman" w:cs="Times New Roman"/>
        </w:rPr>
      </w:pPr>
      <w:r w:rsidRPr="00F7626B">
        <w:rPr>
          <w:rFonts w:ascii="Times New Roman" w:hAnsi="Times New Roman" w:cs="Times New Roman"/>
        </w:rPr>
        <w:t xml:space="preserve">                &lt;option value="tennis"&gt;Tennis&lt;/option&gt;</w:t>
      </w:r>
    </w:p>
    <w:p w14:paraId="5DD219A6" w14:textId="77777777" w:rsidR="00F7626B" w:rsidRPr="00F7626B" w:rsidRDefault="00F7626B" w:rsidP="00F7626B">
      <w:pPr>
        <w:spacing w:line="480" w:lineRule="auto"/>
        <w:rPr>
          <w:rFonts w:ascii="Times New Roman" w:hAnsi="Times New Roman" w:cs="Times New Roman"/>
        </w:rPr>
      </w:pPr>
      <w:r w:rsidRPr="00F7626B">
        <w:rPr>
          <w:rFonts w:ascii="Times New Roman" w:hAnsi="Times New Roman" w:cs="Times New Roman"/>
        </w:rPr>
        <w:t xml:space="preserve">                &lt;option value="archery"&gt;Archery&lt;/option&gt;</w:t>
      </w:r>
    </w:p>
    <w:p w14:paraId="602EE0FA" w14:textId="77777777" w:rsidR="00F7626B" w:rsidRPr="00F7626B" w:rsidRDefault="00F7626B" w:rsidP="00F7626B">
      <w:pPr>
        <w:spacing w:line="480" w:lineRule="auto"/>
        <w:rPr>
          <w:rFonts w:ascii="Times New Roman" w:hAnsi="Times New Roman" w:cs="Times New Roman"/>
        </w:rPr>
      </w:pPr>
      <w:r w:rsidRPr="00F7626B">
        <w:rPr>
          <w:rFonts w:ascii="Times New Roman" w:hAnsi="Times New Roman" w:cs="Times New Roman"/>
        </w:rPr>
        <w:t xml:space="preserve">            &lt;/select&gt;</w:t>
      </w:r>
    </w:p>
    <w:p w14:paraId="0179B156" w14:textId="77777777" w:rsidR="00F7626B" w:rsidRPr="00F7626B" w:rsidRDefault="00F7626B" w:rsidP="00F7626B">
      <w:pPr>
        <w:spacing w:line="480" w:lineRule="auto"/>
        <w:rPr>
          <w:rFonts w:ascii="Times New Roman" w:hAnsi="Times New Roman" w:cs="Times New Roman"/>
        </w:rPr>
      </w:pPr>
      <w:r w:rsidRPr="00F7626B">
        <w:rPr>
          <w:rFonts w:ascii="Times New Roman" w:hAnsi="Times New Roman" w:cs="Times New Roman"/>
        </w:rPr>
        <w:t xml:space="preserve">        &lt;/form&gt;</w:t>
      </w:r>
    </w:p>
    <w:p w14:paraId="69D71490" w14:textId="3494F3E7" w:rsidR="00F7626B" w:rsidRDefault="00F7626B" w:rsidP="00F7626B">
      <w:pPr>
        <w:spacing w:line="480" w:lineRule="auto"/>
        <w:rPr>
          <w:rFonts w:ascii="Times New Roman" w:hAnsi="Times New Roman" w:cs="Times New Roman"/>
        </w:rPr>
      </w:pPr>
      <w:r w:rsidRPr="00F7626B">
        <w:rPr>
          <w:rFonts w:ascii="Times New Roman" w:hAnsi="Times New Roman" w:cs="Times New Roman"/>
        </w:rPr>
        <w:t xml:space="preserve">    &lt;/div&gt;</w:t>
      </w:r>
    </w:p>
    <w:p w14:paraId="2DC66169" w14:textId="77777777" w:rsidR="00F7626B" w:rsidRDefault="00F7626B" w:rsidP="00F7626B">
      <w:pPr>
        <w:keepNext/>
        <w:spacing w:line="480" w:lineRule="auto"/>
      </w:pPr>
      <w:r w:rsidRPr="00F7626B">
        <w:rPr>
          <w:rFonts w:ascii="Times New Roman" w:hAnsi="Times New Roman" w:cs="Times New Roman"/>
        </w:rPr>
        <w:drawing>
          <wp:inline distT="0" distB="0" distL="0" distR="0" wp14:anchorId="6DFD74EC" wp14:editId="568B1CDC">
            <wp:extent cx="5207000" cy="462288"/>
            <wp:effectExtent l="0" t="0" r="0" b="0"/>
            <wp:docPr id="111904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499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99" cy="46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19B6" w14:textId="6F2B6FAA" w:rsidR="00F7626B" w:rsidRDefault="00F7626B" w:rsidP="00F7626B">
      <w:pPr>
        <w:pStyle w:val="Caption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Select Sport</w:t>
      </w:r>
    </w:p>
    <w:p w14:paraId="35BC9BD5" w14:textId="40D53491" w:rsidR="00F7626B" w:rsidRDefault="00F7626B" w:rsidP="00F7626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F7626B">
        <w:rPr>
          <w:rFonts w:ascii="Times New Roman" w:hAnsi="Times New Roman" w:cs="Times New Roman"/>
          <w:b/>
          <w:bCs/>
        </w:rPr>
        <w:lastRenderedPageBreak/>
        <w:t>Full HTML Code</w:t>
      </w:r>
    </w:p>
    <w:p w14:paraId="1529600D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89DDFF"/>
          <w:sz w:val="18"/>
          <w:szCs w:val="18"/>
        </w:rPr>
        <w:t>&lt;!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DOCTYPE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html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6F567E54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html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lang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proofErr w:type="spellStart"/>
      <w:r w:rsidRPr="00F7626B">
        <w:rPr>
          <w:rFonts w:ascii="Menlo" w:eastAsia="Times New Roman" w:hAnsi="Menlo" w:cs="Menlo"/>
          <w:color w:val="C3E88D"/>
          <w:sz w:val="18"/>
          <w:szCs w:val="18"/>
        </w:rPr>
        <w:t>en</w:t>
      </w:r>
      <w:proofErr w:type="spellEnd"/>
      <w:r w:rsidRPr="00F7626B">
        <w:rPr>
          <w:rFonts w:ascii="Menlo" w:eastAsia="Times New Roman" w:hAnsi="Menlo" w:cs="Menlo"/>
          <w:color w:val="89DDFF"/>
          <w:sz w:val="18"/>
          <w:szCs w:val="18"/>
        </w:rPr>
        <w:t>"&gt;</w:t>
      </w:r>
    </w:p>
    <w:p w14:paraId="643951C7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14:paraId="0603237A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head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4174AD2D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meta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charset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UTF-8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"&gt;</w:t>
      </w:r>
    </w:p>
    <w:p w14:paraId="3424777B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meta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name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viewport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content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width=device-width, initial-scale=1.0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"&gt;</w:t>
      </w:r>
    </w:p>
    <w:p w14:paraId="7608853E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title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  <w:r w:rsidRPr="00F7626B">
        <w:rPr>
          <w:rFonts w:ascii="Menlo" w:eastAsia="Times New Roman" w:hAnsi="Menlo" w:cs="Menlo"/>
          <w:color w:val="A6ACCD"/>
          <w:sz w:val="18"/>
          <w:szCs w:val="18"/>
        </w:rPr>
        <w:t>Learning Journal 3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title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3FEC9A61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   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style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72EB42A4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F7626B">
        <w:rPr>
          <w:rFonts w:ascii="Menlo" w:eastAsia="Times New Roman" w:hAnsi="Menlo" w:cs="Menlo"/>
          <w:color w:val="FFCB6B"/>
          <w:sz w:val="18"/>
          <w:szCs w:val="18"/>
        </w:rPr>
        <w:t>div</w:t>
      </w: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466891C0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</w:t>
      </w:r>
      <w:r w:rsidRPr="00F7626B">
        <w:rPr>
          <w:rFonts w:ascii="Menlo" w:eastAsia="Times New Roman" w:hAnsi="Menlo" w:cs="Menlo"/>
          <w:color w:val="B2CCD6"/>
          <w:sz w:val="18"/>
          <w:szCs w:val="18"/>
        </w:rPr>
        <w:t>border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F78C6C"/>
          <w:sz w:val="18"/>
          <w:szCs w:val="18"/>
        </w:rPr>
        <w:t>2px</w:t>
      </w: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solid </w:t>
      </w:r>
      <w:proofErr w:type="gramStart"/>
      <w:r w:rsidRPr="00F7626B">
        <w:rPr>
          <w:rFonts w:ascii="Menlo" w:eastAsia="Times New Roman" w:hAnsi="Menlo" w:cs="Menlo"/>
          <w:color w:val="A6ACCD"/>
          <w:sz w:val="18"/>
          <w:szCs w:val="18"/>
        </w:rPr>
        <w:t>black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;</w:t>
      </w:r>
      <w:proofErr w:type="gramEnd"/>
    </w:p>
    <w:p w14:paraId="34AC5C7A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</w:t>
      </w:r>
      <w:r w:rsidRPr="00F7626B">
        <w:rPr>
          <w:rFonts w:ascii="Menlo" w:eastAsia="Times New Roman" w:hAnsi="Menlo" w:cs="Menlo"/>
          <w:color w:val="B2CCD6"/>
          <w:sz w:val="18"/>
          <w:szCs w:val="18"/>
        </w:rPr>
        <w:t>margin-bottom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proofErr w:type="gramStart"/>
      <w:r w:rsidRPr="00F7626B">
        <w:rPr>
          <w:rFonts w:ascii="Menlo" w:eastAsia="Times New Roman" w:hAnsi="Menlo" w:cs="Menlo"/>
          <w:color w:val="F78C6C"/>
          <w:sz w:val="18"/>
          <w:szCs w:val="18"/>
        </w:rPr>
        <w:t>30px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;</w:t>
      </w:r>
      <w:proofErr w:type="gramEnd"/>
    </w:p>
    <w:p w14:paraId="5364731C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</w:t>
      </w:r>
      <w:r w:rsidRPr="00F7626B">
        <w:rPr>
          <w:rFonts w:ascii="Menlo" w:eastAsia="Times New Roman" w:hAnsi="Menlo" w:cs="Menlo"/>
          <w:color w:val="B2CCD6"/>
          <w:sz w:val="18"/>
          <w:szCs w:val="18"/>
        </w:rPr>
        <w:t>padding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proofErr w:type="gramStart"/>
      <w:r w:rsidRPr="00F7626B">
        <w:rPr>
          <w:rFonts w:ascii="Menlo" w:eastAsia="Times New Roman" w:hAnsi="Menlo" w:cs="Menlo"/>
          <w:color w:val="F78C6C"/>
          <w:sz w:val="18"/>
          <w:szCs w:val="18"/>
        </w:rPr>
        <w:t>20px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;</w:t>
      </w:r>
      <w:proofErr w:type="gramEnd"/>
    </w:p>
    <w:p w14:paraId="4FA0DB41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</w:t>
      </w:r>
      <w:r w:rsidRPr="00F7626B">
        <w:rPr>
          <w:rFonts w:ascii="Menlo" w:eastAsia="Times New Roman" w:hAnsi="Menlo" w:cs="Menlo"/>
          <w:color w:val="B2CCD6"/>
          <w:sz w:val="18"/>
          <w:szCs w:val="18"/>
        </w:rPr>
        <w:t>justify-content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proofErr w:type="gramStart"/>
      <w:r w:rsidRPr="00F7626B">
        <w:rPr>
          <w:rFonts w:ascii="Menlo" w:eastAsia="Times New Roman" w:hAnsi="Menlo" w:cs="Menlo"/>
          <w:color w:val="A6ACCD"/>
          <w:sz w:val="18"/>
          <w:szCs w:val="18"/>
        </w:rPr>
        <w:t>center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;</w:t>
      </w:r>
      <w:proofErr w:type="gramEnd"/>
    </w:p>
    <w:p w14:paraId="69081D89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</w:t>
      </w:r>
      <w:r w:rsidRPr="00F7626B">
        <w:rPr>
          <w:rFonts w:ascii="Menlo" w:eastAsia="Times New Roman" w:hAnsi="Menlo" w:cs="Menlo"/>
          <w:color w:val="B2CCD6"/>
          <w:sz w:val="18"/>
          <w:szCs w:val="18"/>
        </w:rPr>
        <w:t>text-align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proofErr w:type="gramStart"/>
      <w:r w:rsidRPr="00F7626B">
        <w:rPr>
          <w:rFonts w:ascii="Menlo" w:eastAsia="Times New Roman" w:hAnsi="Menlo" w:cs="Menlo"/>
          <w:color w:val="A6ACCD"/>
          <w:sz w:val="18"/>
          <w:szCs w:val="18"/>
        </w:rPr>
        <w:t>center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;</w:t>
      </w:r>
      <w:proofErr w:type="gramEnd"/>
    </w:p>
    <w:p w14:paraId="7761F133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14:paraId="036F28F8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F7626B">
        <w:rPr>
          <w:rFonts w:ascii="Menlo" w:eastAsia="Times New Roman" w:hAnsi="Menlo" w:cs="Menlo"/>
          <w:color w:val="FFCB6B"/>
          <w:sz w:val="18"/>
          <w:szCs w:val="18"/>
        </w:rPr>
        <w:t>left-align</w:t>
      </w: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5A8353BC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</w:t>
      </w:r>
      <w:r w:rsidRPr="00F7626B">
        <w:rPr>
          <w:rFonts w:ascii="Menlo" w:eastAsia="Times New Roman" w:hAnsi="Menlo" w:cs="Menlo"/>
          <w:color w:val="B2CCD6"/>
          <w:sz w:val="18"/>
          <w:szCs w:val="18"/>
        </w:rPr>
        <w:t>border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proofErr w:type="gramStart"/>
      <w:r w:rsidRPr="00F7626B">
        <w:rPr>
          <w:rFonts w:ascii="Menlo" w:eastAsia="Times New Roman" w:hAnsi="Menlo" w:cs="Menlo"/>
          <w:color w:val="A6ACCD"/>
          <w:sz w:val="18"/>
          <w:szCs w:val="18"/>
        </w:rPr>
        <w:t>none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;</w:t>
      </w:r>
      <w:proofErr w:type="gramEnd"/>
    </w:p>
    <w:p w14:paraId="7B30427D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</w:t>
      </w:r>
      <w:r w:rsidRPr="00F7626B">
        <w:rPr>
          <w:rFonts w:ascii="Menlo" w:eastAsia="Times New Roman" w:hAnsi="Menlo" w:cs="Menlo"/>
          <w:color w:val="B2CCD6"/>
          <w:sz w:val="18"/>
          <w:szCs w:val="18"/>
        </w:rPr>
        <w:t>text-align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proofErr w:type="gramStart"/>
      <w:r w:rsidRPr="00F7626B">
        <w:rPr>
          <w:rFonts w:ascii="Menlo" w:eastAsia="Times New Roman" w:hAnsi="Menlo" w:cs="Menlo"/>
          <w:color w:val="A6ACCD"/>
          <w:sz w:val="18"/>
          <w:szCs w:val="18"/>
        </w:rPr>
        <w:t>left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;</w:t>
      </w:r>
      <w:proofErr w:type="gramEnd"/>
    </w:p>
    <w:p w14:paraId="0573A488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</w:t>
      </w:r>
      <w:r w:rsidRPr="00F7626B">
        <w:rPr>
          <w:rFonts w:ascii="Menlo" w:eastAsia="Times New Roman" w:hAnsi="Menlo" w:cs="Menlo"/>
          <w:color w:val="B2CCD6"/>
          <w:sz w:val="18"/>
          <w:szCs w:val="18"/>
        </w:rPr>
        <w:t>width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fit-</w:t>
      </w:r>
      <w:proofErr w:type="gramStart"/>
      <w:r w:rsidRPr="00F7626B">
        <w:rPr>
          <w:rFonts w:ascii="Menlo" w:eastAsia="Times New Roman" w:hAnsi="Menlo" w:cs="Menlo"/>
          <w:color w:val="A6ACCD"/>
          <w:sz w:val="18"/>
          <w:szCs w:val="18"/>
        </w:rPr>
        <w:t>content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;</w:t>
      </w:r>
      <w:proofErr w:type="gramEnd"/>
    </w:p>
    <w:p w14:paraId="407BB745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</w:t>
      </w:r>
      <w:r w:rsidRPr="00F7626B">
        <w:rPr>
          <w:rFonts w:ascii="Menlo" w:eastAsia="Times New Roman" w:hAnsi="Menlo" w:cs="Menlo"/>
          <w:color w:val="B2CCD6"/>
          <w:sz w:val="18"/>
          <w:szCs w:val="18"/>
        </w:rPr>
        <w:t>margin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proofErr w:type="gramStart"/>
      <w:r w:rsidRPr="00F7626B">
        <w:rPr>
          <w:rFonts w:ascii="Menlo" w:eastAsia="Times New Roman" w:hAnsi="Menlo" w:cs="Menlo"/>
          <w:color w:val="A6ACCD"/>
          <w:sz w:val="18"/>
          <w:szCs w:val="18"/>
        </w:rPr>
        <w:t>auto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;</w:t>
      </w:r>
      <w:proofErr w:type="gramEnd"/>
    </w:p>
    <w:p w14:paraId="65329EF1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</w:t>
      </w:r>
      <w:r w:rsidRPr="00F7626B">
        <w:rPr>
          <w:rFonts w:ascii="Menlo" w:eastAsia="Times New Roman" w:hAnsi="Menlo" w:cs="Menlo"/>
          <w:color w:val="B2CCD6"/>
          <w:sz w:val="18"/>
          <w:szCs w:val="18"/>
        </w:rPr>
        <w:t>padding-top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proofErr w:type="gramStart"/>
      <w:r w:rsidRPr="00F7626B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;</w:t>
      </w:r>
      <w:proofErr w:type="gramEnd"/>
    </w:p>
    <w:p w14:paraId="62086B53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14:paraId="780A3EF1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style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3C1DA40E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head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582B7457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14:paraId="161B23D8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body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2A3AE113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h1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  <w:r w:rsidRPr="00F7626B">
        <w:rPr>
          <w:rFonts w:ascii="Menlo" w:eastAsia="Times New Roman" w:hAnsi="Menlo" w:cs="Menlo"/>
          <w:color w:val="A6ACCD"/>
          <w:sz w:val="18"/>
          <w:szCs w:val="18"/>
        </w:rPr>
        <w:t>Part A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h1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2FD953F2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14:paraId="3F762DAD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div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33C3199E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h2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  <w:r w:rsidRPr="00F7626B">
        <w:rPr>
          <w:rFonts w:ascii="Menlo" w:eastAsia="Times New Roman" w:hAnsi="Menlo" w:cs="Menlo"/>
          <w:color w:val="A6ACCD"/>
          <w:sz w:val="18"/>
          <w:szCs w:val="18"/>
        </w:rPr>
        <w:t>Form using GET method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h2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5EBA9F15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form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action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/index.html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method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GET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"&gt;</w:t>
      </w:r>
    </w:p>
    <w:p w14:paraId="3875DCEB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label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for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name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"&gt;</w:t>
      </w:r>
      <w:r w:rsidRPr="00F7626B">
        <w:rPr>
          <w:rFonts w:ascii="Menlo" w:eastAsia="Times New Roman" w:hAnsi="Menlo" w:cs="Menlo"/>
          <w:color w:val="A6ACCD"/>
          <w:sz w:val="18"/>
          <w:szCs w:val="18"/>
        </w:rPr>
        <w:t>Your Name: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label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1CA8F99E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input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type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text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name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name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id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name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placeholder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Enter your name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"&gt;&lt;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br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197CD880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label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for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email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"&gt;</w:t>
      </w:r>
      <w:r w:rsidRPr="00F7626B">
        <w:rPr>
          <w:rFonts w:ascii="Menlo" w:eastAsia="Times New Roman" w:hAnsi="Menlo" w:cs="Menlo"/>
          <w:color w:val="A6ACCD"/>
          <w:sz w:val="18"/>
          <w:szCs w:val="18"/>
        </w:rPr>
        <w:t>Email: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label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658A5F85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input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type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email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name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email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id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email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placeholder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Enter your email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"&gt;&lt;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br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087F53ED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label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for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message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"&gt;</w:t>
      </w:r>
      <w:r w:rsidRPr="00F7626B">
        <w:rPr>
          <w:rFonts w:ascii="Menlo" w:eastAsia="Times New Roman" w:hAnsi="Menlo" w:cs="Menlo"/>
          <w:color w:val="A6ACCD"/>
          <w:sz w:val="18"/>
          <w:szCs w:val="18"/>
        </w:rPr>
        <w:t>Please write your message: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label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br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17C36013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textarea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name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message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id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message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cols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30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rows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10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placeholder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Write your message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"&gt;&lt;/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textarea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br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3D497C7D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14:paraId="47399B1B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input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type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submit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value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Submit using GET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"&gt;</w:t>
      </w:r>
    </w:p>
    <w:p w14:paraId="08003088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form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0A527D18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div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1995B13A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14:paraId="1EBCB7B1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lastRenderedPageBreak/>
        <w:t xml:space="preserve">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div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48DFCEED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h2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  <w:r w:rsidRPr="00F7626B">
        <w:rPr>
          <w:rFonts w:ascii="Menlo" w:eastAsia="Times New Roman" w:hAnsi="Menlo" w:cs="Menlo"/>
          <w:color w:val="A6ACCD"/>
          <w:sz w:val="18"/>
          <w:szCs w:val="18"/>
        </w:rPr>
        <w:t>Form using POST method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h2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4D123AD4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form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action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/index.html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method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POST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"&gt;</w:t>
      </w:r>
    </w:p>
    <w:p w14:paraId="4F67C3F6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label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for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name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"&gt;</w:t>
      </w:r>
      <w:r w:rsidRPr="00F7626B">
        <w:rPr>
          <w:rFonts w:ascii="Menlo" w:eastAsia="Times New Roman" w:hAnsi="Menlo" w:cs="Menlo"/>
          <w:color w:val="A6ACCD"/>
          <w:sz w:val="18"/>
          <w:szCs w:val="18"/>
        </w:rPr>
        <w:t>Your Name: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label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5AD59240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input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type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text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name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name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id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name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placeholder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Enter your name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"&gt;&lt;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br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4E5891F1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label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for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email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"&gt;</w:t>
      </w:r>
      <w:r w:rsidRPr="00F7626B">
        <w:rPr>
          <w:rFonts w:ascii="Menlo" w:eastAsia="Times New Roman" w:hAnsi="Menlo" w:cs="Menlo"/>
          <w:color w:val="A6ACCD"/>
          <w:sz w:val="18"/>
          <w:szCs w:val="18"/>
        </w:rPr>
        <w:t>Email: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label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36E3AB95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input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type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email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name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email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id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email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placeholder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Enter your email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"&gt;&lt;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br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573A5595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label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for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message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"&gt;</w:t>
      </w:r>
      <w:r w:rsidRPr="00F7626B">
        <w:rPr>
          <w:rFonts w:ascii="Menlo" w:eastAsia="Times New Roman" w:hAnsi="Menlo" w:cs="Menlo"/>
          <w:color w:val="A6ACCD"/>
          <w:sz w:val="18"/>
          <w:szCs w:val="18"/>
        </w:rPr>
        <w:t>Please write your message: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label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br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73F228E4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textarea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name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message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id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message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cols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30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rows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10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placeholder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Write your message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"&gt;&lt;/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textarea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br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2C17A505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14:paraId="222283C4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input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type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submit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value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Submit using POST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"&gt;</w:t>
      </w:r>
    </w:p>
    <w:p w14:paraId="2125AC9A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form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3D5B64D7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div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76385E39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14:paraId="6B83B3E7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h1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  <w:r w:rsidRPr="00F7626B">
        <w:rPr>
          <w:rFonts w:ascii="Menlo" w:eastAsia="Times New Roman" w:hAnsi="Menlo" w:cs="Menlo"/>
          <w:color w:val="A6ACCD"/>
          <w:sz w:val="18"/>
          <w:szCs w:val="18"/>
        </w:rPr>
        <w:t>Part B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h1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3699A738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div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3FB0E463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form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00368A07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label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  <w:r w:rsidRPr="00F7626B">
        <w:rPr>
          <w:rFonts w:ascii="Menlo" w:eastAsia="Times New Roman" w:hAnsi="Menlo" w:cs="Menlo"/>
          <w:color w:val="A6ACCD"/>
          <w:sz w:val="18"/>
          <w:szCs w:val="18"/>
        </w:rPr>
        <w:t>Choose your marital status: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label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br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4759DCC6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div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class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left-align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"&gt;</w:t>
      </w:r>
    </w:p>
    <w:p w14:paraId="5D77748B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input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type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radio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id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single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name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mStatus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value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single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"&gt;</w:t>
      </w:r>
    </w:p>
    <w:p w14:paraId="4ABECDD7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label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for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single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"&gt;</w:t>
      </w:r>
      <w:r w:rsidRPr="00F7626B">
        <w:rPr>
          <w:rFonts w:ascii="Menlo" w:eastAsia="Times New Roman" w:hAnsi="Menlo" w:cs="Menlo"/>
          <w:color w:val="A6ACCD"/>
          <w:sz w:val="18"/>
          <w:szCs w:val="18"/>
        </w:rPr>
        <w:t>Single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label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br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14EB86AD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input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type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radio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id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married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name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mStatus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value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married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"&gt;</w:t>
      </w:r>
    </w:p>
    <w:p w14:paraId="2A9A5EF6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label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for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married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"&gt;</w:t>
      </w:r>
      <w:r w:rsidRPr="00F7626B">
        <w:rPr>
          <w:rFonts w:ascii="Menlo" w:eastAsia="Times New Roman" w:hAnsi="Menlo" w:cs="Menlo"/>
          <w:color w:val="A6ACCD"/>
          <w:sz w:val="18"/>
          <w:szCs w:val="18"/>
        </w:rPr>
        <w:t>Married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label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br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7F39BB1C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input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type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radio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id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widow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name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mStatus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value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widow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"&gt;</w:t>
      </w:r>
    </w:p>
    <w:p w14:paraId="64CC26C4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label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for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widow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"&gt;</w:t>
      </w:r>
      <w:r w:rsidRPr="00F7626B">
        <w:rPr>
          <w:rFonts w:ascii="Menlo" w:eastAsia="Times New Roman" w:hAnsi="Menlo" w:cs="Menlo"/>
          <w:color w:val="A6ACCD"/>
          <w:sz w:val="18"/>
          <w:szCs w:val="18"/>
        </w:rPr>
        <w:t>Widow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label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br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06F82850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input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type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radio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id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none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name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mStatus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value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none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"&gt;</w:t>
      </w:r>
    </w:p>
    <w:p w14:paraId="792F493E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label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for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none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"&gt;</w:t>
      </w:r>
      <w:r w:rsidRPr="00F7626B">
        <w:rPr>
          <w:rFonts w:ascii="Menlo" w:eastAsia="Times New Roman" w:hAnsi="Menlo" w:cs="Menlo"/>
          <w:color w:val="A6ACCD"/>
          <w:sz w:val="18"/>
          <w:szCs w:val="18"/>
        </w:rPr>
        <w:t>Prefer not to say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label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br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2619DAF8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div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48F210EB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</w:t>
      </w:r>
    </w:p>
    <w:p w14:paraId="097FE363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form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0A43028B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br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47C53D1A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div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74C5E788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14:paraId="67504B7C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div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0E6CB049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form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7AB3AAFF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label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for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diabetes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"&gt;</w:t>
      </w:r>
      <w:r w:rsidRPr="00F7626B">
        <w:rPr>
          <w:rFonts w:ascii="Menlo" w:eastAsia="Times New Roman" w:hAnsi="Menlo" w:cs="Menlo"/>
          <w:color w:val="A6ACCD"/>
          <w:sz w:val="18"/>
          <w:szCs w:val="18"/>
        </w:rPr>
        <w:t>Do you have any medical history of Diabetes?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label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59B3E79B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select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name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diabetes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id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diabetes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"&gt;</w:t>
      </w:r>
    </w:p>
    <w:p w14:paraId="65C8FF98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option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value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default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selected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disabled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hidden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  <w:r w:rsidRPr="00F7626B">
        <w:rPr>
          <w:rFonts w:ascii="Menlo" w:eastAsia="Times New Roman" w:hAnsi="Menlo" w:cs="Menlo"/>
          <w:color w:val="A6ACCD"/>
          <w:sz w:val="18"/>
          <w:szCs w:val="18"/>
        </w:rPr>
        <w:t>Select an Option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option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6B0265B3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option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value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yes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"&gt;</w:t>
      </w:r>
      <w:r w:rsidRPr="00F7626B">
        <w:rPr>
          <w:rFonts w:ascii="Menlo" w:eastAsia="Times New Roman" w:hAnsi="Menlo" w:cs="Menlo"/>
          <w:color w:val="A6ACCD"/>
          <w:sz w:val="18"/>
          <w:szCs w:val="18"/>
        </w:rPr>
        <w:t>Yes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option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56046B0D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option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value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no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"&gt;</w:t>
      </w:r>
      <w:r w:rsidRPr="00F7626B">
        <w:rPr>
          <w:rFonts w:ascii="Menlo" w:eastAsia="Times New Roman" w:hAnsi="Menlo" w:cs="Menlo"/>
          <w:color w:val="A6ACCD"/>
          <w:sz w:val="18"/>
          <w:szCs w:val="18"/>
        </w:rPr>
        <w:t>No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option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028BC8A3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select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479CD2CE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form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66500E84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br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2849BB17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div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2F9B32BB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14:paraId="6FF5ED72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div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48A3337D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form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action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/index.html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method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POST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"&gt;</w:t>
      </w:r>
    </w:p>
    <w:p w14:paraId="37FB0CAA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label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for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review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"&gt;</w:t>
      </w:r>
      <w:r w:rsidRPr="00F7626B">
        <w:rPr>
          <w:rFonts w:ascii="Menlo" w:eastAsia="Times New Roman" w:hAnsi="Menlo" w:cs="Menlo"/>
          <w:color w:val="A6ACCD"/>
          <w:sz w:val="18"/>
          <w:szCs w:val="18"/>
        </w:rPr>
        <w:t>Write your review: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label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br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3521AFD3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textarea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name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review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id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review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cols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30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rows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10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placeholder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Write your feedback for your recent food delivery service with us...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"&gt;&lt;/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textarea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6862F1DD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br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36E59EAD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input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type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submit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value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submit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"&gt;</w:t>
      </w:r>
    </w:p>
    <w:p w14:paraId="22052233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form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39FDBFB7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br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56B0AA5E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div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5284BEA6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14:paraId="4992D2BA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div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20AAFD0B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form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5ABA4FCF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label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for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fav-sport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"&gt;</w:t>
      </w:r>
      <w:r w:rsidRPr="00F7626B">
        <w:rPr>
          <w:rFonts w:ascii="Menlo" w:eastAsia="Times New Roman" w:hAnsi="Menlo" w:cs="Menlo"/>
          <w:color w:val="A6ACCD"/>
          <w:sz w:val="18"/>
          <w:szCs w:val="18"/>
        </w:rPr>
        <w:t>Select your favorite sport: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label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3894969C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select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name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fav-sport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id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fav-sport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"&gt;</w:t>
      </w:r>
    </w:p>
    <w:p w14:paraId="3762B36B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option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value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default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selected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disabled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hidden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  <w:r w:rsidRPr="00F7626B">
        <w:rPr>
          <w:rFonts w:ascii="Menlo" w:eastAsia="Times New Roman" w:hAnsi="Menlo" w:cs="Menlo"/>
          <w:color w:val="A6ACCD"/>
          <w:sz w:val="18"/>
          <w:szCs w:val="18"/>
        </w:rPr>
        <w:t>Select an Option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option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6089D40E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option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value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basketball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"&gt;</w:t>
      </w:r>
      <w:r w:rsidRPr="00F7626B">
        <w:rPr>
          <w:rFonts w:ascii="Menlo" w:eastAsia="Times New Roman" w:hAnsi="Menlo" w:cs="Menlo"/>
          <w:color w:val="A6ACCD"/>
          <w:sz w:val="18"/>
          <w:szCs w:val="18"/>
        </w:rPr>
        <w:t>Basketball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option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2299022B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option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value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football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"&gt;</w:t>
      </w:r>
      <w:r w:rsidRPr="00F7626B">
        <w:rPr>
          <w:rFonts w:ascii="Menlo" w:eastAsia="Times New Roman" w:hAnsi="Menlo" w:cs="Menlo"/>
          <w:color w:val="A6ACCD"/>
          <w:sz w:val="18"/>
          <w:szCs w:val="18"/>
        </w:rPr>
        <w:t>Football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option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62F4E05E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option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value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swimming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"&gt;</w:t>
      </w:r>
      <w:r w:rsidRPr="00F7626B">
        <w:rPr>
          <w:rFonts w:ascii="Menlo" w:eastAsia="Times New Roman" w:hAnsi="Menlo" w:cs="Menlo"/>
          <w:color w:val="A6ACCD"/>
          <w:sz w:val="18"/>
          <w:szCs w:val="18"/>
        </w:rPr>
        <w:t>Swimming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option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6750718E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option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value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chess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"&gt;</w:t>
      </w:r>
      <w:r w:rsidRPr="00F7626B">
        <w:rPr>
          <w:rFonts w:ascii="Menlo" w:eastAsia="Times New Roman" w:hAnsi="Menlo" w:cs="Menlo"/>
          <w:color w:val="A6ACCD"/>
          <w:sz w:val="18"/>
          <w:szCs w:val="18"/>
        </w:rPr>
        <w:t>Chess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option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142134A6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option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value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esport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"&gt;</w:t>
      </w:r>
      <w:r w:rsidRPr="00F7626B">
        <w:rPr>
          <w:rFonts w:ascii="Menlo" w:eastAsia="Times New Roman" w:hAnsi="Menlo" w:cs="Menlo"/>
          <w:color w:val="A6ACCD"/>
          <w:sz w:val="18"/>
          <w:szCs w:val="18"/>
        </w:rPr>
        <w:t>eSport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option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58ED7289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option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value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bowling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"&gt;</w:t>
      </w:r>
      <w:r w:rsidRPr="00F7626B">
        <w:rPr>
          <w:rFonts w:ascii="Menlo" w:eastAsia="Times New Roman" w:hAnsi="Menlo" w:cs="Menlo"/>
          <w:color w:val="A6ACCD"/>
          <w:sz w:val="18"/>
          <w:szCs w:val="18"/>
        </w:rPr>
        <w:t>Bowling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option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284FCE62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option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value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tennis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"&gt;</w:t>
      </w:r>
      <w:r w:rsidRPr="00F7626B">
        <w:rPr>
          <w:rFonts w:ascii="Menlo" w:eastAsia="Times New Roman" w:hAnsi="Menlo" w:cs="Menlo"/>
          <w:color w:val="A6ACCD"/>
          <w:sz w:val="18"/>
          <w:szCs w:val="18"/>
        </w:rPr>
        <w:t>Tennis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option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18AD4C90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option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F7626B">
        <w:rPr>
          <w:rFonts w:ascii="Menlo" w:eastAsia="Times New Roman" w:hAnsi="Menlo" w:cs="Menlo"/>
          <w:color w:val="C792EA"/>
          <w:sz w:val="18"/>
          <w:szCs w:val="18"/>
        </w:rPr>
        <w:t>value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F7626B">
        <w:rPr>
          <w:rFonts w:ascii="Menlo" w:eastAsia="Times New Roman" w:hAnsi="Menlo" w:cs="Menlo"/>
          <w:color w:val="C3E88D"/>
          <w:sz w:val="18"/>
          <w:szCs w:val="18"/>
        </w:rPr>
        <w:t>archery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"&gt;</w:t>
      </w:r>
      <w:r w:rsidRPr="00F7626B">
        <w:rPr>
          <w:rFonts w:ascii="Menlo" w:eastAsia="Times New Roman" w:hAnsi="Menlo" w:cs="Menlo"/>
          <w:color w:val="A6ACCD"/>
          <w:sz w:val="18"/>
          <w:szCs w:val="18"/>
        </w:rPr>
        <w:t>Archery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option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4B5EE450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select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1269AD27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form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7B246DB5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div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3F91AFF7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body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53187045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14:paraId="6B97E33A" w14:textId="77777777" w:rsidR="00F7626B" w:rsidRPr="00F7626B" w:rsidRDefault="00F7626B" w:rsidP="00F7626B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F7626B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F7626B">
        <w:rPr>
          <w:rFonts w:ascii="Menlo" w:eastAsia="Times New Roman" w:hAnsi="Menlo" w:cs="Menlo"/>
          <w:color w:val="F07178"/>
          <w:sz w:val="18"/>
          <w:szCs w:val="18"/>
        </w:rPr>
        <w:t>html</w:t>
      </w:r>
      <w:r w:rsidRPr="00F7626B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324CFED1" w14:textId="77777777" w:rsidR="00F7626B" w:rsidRPr="00F7626B" w:rsidRDefault="00F7626B" w:rsidP="00F7626B">
      <w:pPr>
        <w:spacing w:line="480" w:lineRule="auto"/>
        <w:rPr>
          <w:rFonts w:ascii="Times New Roman" w:hAnsi="Times New Roman" w:cs="Times New Roman"/>
        </w:rPr>
      </w:pPr>
    </w:p>
    <w:sectPr w:rsidR="00F7626B" w:rsidRPr="00F7626B" w:rsidSect="001D6AD4">
      <w:headerReference w:type="even" r:id="rId15"/>
      <w:head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4865B" w14:textId="77777777" w:rsidR="00A12FFD" w:rsidRDefault="00A12FFD" w:rsidP="001D6AD4">
      <w:r>
        <w:separator/>
      </w:r>
    </w:p>
  </w:endnote>
  <w:endnote w:type="continuationSeparator" w:id="0">
    <w:p w14:paraId="2C9E9CB4" w14:textId="77777777" w:rsidR="00A12FFD" w:rsidRDefault="00A12FFD" w:rsidP="001D6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9DFA1" w14:textId="77777777" w:rsidR="00A12FFD" w:rsidRDefault="00A12FFD" w:rsidP="001D6AD4">
      <w:r>
        <w:separator/>
      </w:r>
    </w:p>
  </w:footnote>
  <w:footnote w:type="continuationSeparator" w:id="0">
    <w:p w14:paraId="4A70D4C0" w14:textId="77777777" w:rsidR="00A12FFD" w:rsidRDefault="00A12FFD" w:rsidP="001D6A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29758005"/>
      <w:docPartObj>
        <w:docPartGallery w:val="Page Numbers (Top of Page)"/>
        <w:docPartUnique/>
      </w:docPartObj>
    </w:sdtPr>
    <w:sdtContent>
      <w:p w14:paraId="66D9494B" w14:textId="77777777" w:rsidR="001D6AD4" w:rsidRDefault="001D6AD4" w:rsidP="00240A5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DDBCE8" w14:textId="77777777" w:rsidR="001D6AD4" w:rsidRDefault="001D6AD4" w:rsidP="001D6AD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22168130"/>
      <w:docPartObj>
        <w:docPartGallery w:val="Page Numbers (Top of Page)"/>
        <w:docPartUnique/>
      </w:docPartObj>
    </w:sdtPr>
    <w:sdtContent>
      <w:p w14:paraId="26F38442" w14:textId="77777777" w:rsidR="001D6AD4" w:rsidRDefault="001D6AD4" w:rsidP="00240A5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C5F68CD" w14:textId="3CEC8E6B" w:rsidR="00A647E5" w:rsidRDefault="004225F6" w:rsidP="001D6AD4">
    <w:pPr>
      <w:pStyle w:val="Header"/>
      <w:ind w:right="360"/>
    </w:pPr>
    <w:r>
      <w:t>Web Programming 1</w:t>
    </w:r>
    <w:r w:rsidR="00A22D6B">
      <w:t xml:space="preserve"> – Unit </w:t>
    </w:r>
    <w:r w:rsidR="00A647E5">
      <w:t>3</w:t>
    </w:r>
  </w:p>
  <w:p w14:paraId="1A2A9DCD" w14:textId="77777777" w:rsidR="00A22D6B" w:rsidRDefault="00A22D6B" w:rsidP="001D6AD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6A57"/>
    <w:multiLevelType w:val="hybridMultilevel"/>
    <w:tmpl w:val="C876D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F69A3"/>
    <w:multiLevelType w:val="hybridMultilevel"/>
    <w:tmpl w:val="B5204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2F37FF"/>
    <w:multiLevelType w:val="hybridMultilevel"/>
    <w:tmpl w:val="01FC8E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25E98"/>
    <w:multiLevelType w:val="hybridMultilevel"/>
    <w:tmpl w:val="4D040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7513F"/>
    <w:multiLevelType w:val="hybridMultilevel"/>
    <w:tmpl w:val="C316BC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70EDD"/>
    <w:multiLevelType w:val="hybridMultilevel"/>
    <w:tmpl w:val="28940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673551">
    <w:abstractNumId w:val="5"/>
  </w:num>
  <w:num w:numId="2" w16cid:durableId="595745510">
    <w:abstractNumId w:val="2"/>
  </w:num>
  <w:num w:numId="3" w16cid:durableId="2130078248">
    <w:abstractNumId w:val="4"/>
  </w:num>
  <w:num w:numId="4" w16cid:durableId="1241141801">
    <w:abstractNumId w:val="1"/>
  </w:num>
  <w:num w:numId="5" w16cid:durableId="57437263">
    <w:abstractNumId w:val="3"/>
  </w:num>
  <w:num w:numId="6" w16cid:durableId="250890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6B"/>
    <w:rsid w:val="000918C0"/>
    <w:rsid w:val="001D6AD4"/>
    <w:rsid w:val="001E46B6"/>
    <w:rsid w:val="002C3FF8"/>
    <w:rsid w:val="002E16A0"/>
    <w:rsid w:val="002E366A"/>
    <w:rsid w:val="004060E5"/>
    <w:rsid w:val="004225F6"/>
    <w:rsid w:val="004B1F99"/>
    <w:rsid w:val="005C4ACC"/>
    <w:rsid w:val="00760750"/>
    <w:rsid w:val="00992162"/>
    <w:rsid w:val="009E30D9"/>
    <w:rsid w:val="00A12FFD"/>
    <w:rsid w:val="00A22D6B"/>
    <w:rsid w:val="00A24F12"/>
    <w:rsid w:val="00A647E5"/>
    <w:rsid w:val="00AE68AE"/>
    <w:rsid w:val="00B57D4B"/>
    <w:rsid w:val="00B8011A"/>
    <w:rsid w:val="00B960EA"/>
    <w:rsid w:val="00D54700"/>
    <w:rsid w:val="00D76BA4"/>
    <w:rsid w:val="00DC396E"/>
    <w:rsid w:val="00F7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AA187"/>
  <w15:chartTrackingRefBased/>
  <w15:docId w15:val="{AB1EC250-73E0-B540-8AA0-EF7DC1DB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700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A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AD4"/>
  </w:style>
  <w:style w:type="paragraph" w:styleId="Footer">
    <w:name w:val="footer"/>
    <w:basedOn w:val="Normal"/>
    <w:link w:val="FooterChar"/>
    <w:uiPriority w:val="99"/>
    <w:unhideWhenUsed/>
    <w:rsid w:val="001D6A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AD4"/>
  </w:style>
  <w:style w:type="character" w:styleId="PageNumber">
    <w:name w:val="page number"/>
    <w:basedOn w:val="DefaultParagraphFont"/>
    <w:uiPriority w:val="99"/>
    <w:semiHidden/>
    <w:unhideWhenUsed/>
    <w:rsid w:val="001D6AD4"/>
  </w:style>
  <w:style w:type="character" w:customStyle="1" w:styleId="Heading1Char">
    <w:name w:val="Heading 1 Char"/>
    <w:basedOn w:val="DefaultParagraphFont"/>
    <w:link w:val="Heading1"/>
    <w:uiPriority w:val="9"/>
    <w:rsid w:val="00D5470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ListParagraph">
    <w:name w:val="List Paragraph"/>
    <w:basedOn w:val="Normal"/>
    <w:uiPriority w:val="34"/>
    <w:qFormat/>
    <w:rsid w:val="00A22D6B"/>
    <w:pPr>
      <w:ind w:left="720"/>
      <w:contextualSpacing/>
    </w:pPr>
  </w:style>
  <w:style w:type="table" w:styleId="TableGrid">
    <w:name w:val="Table Grid"/>
    <w:basedOn w:val="TableNormal"/>
    <w:uiPriority w:val="39"/>
    <w:rsid w:val="00A64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647E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647E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A647E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647E5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E68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8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3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i.macmini/Library/Group%20Containers/UBF8T346G9.Office/User%20Content.localized/Templates.localized/University%20of%20the%20Peo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BDA8E3-F06A-1B48-A409-2A521735E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University of the People.dotx</Template>
  <TotalTime>82</TotalTime>
  <Pages>10</Pages>
  <Words>1455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Uuganbayar Naranbaatar</cp:lastModifiedBy>
  <cp:revision>5</cp:revision>
  <dcterms:created xsi:type="dcterms:W3CDTF">2023-06-27T20:28:00Z</dcterms:created>
  <dcterms:modified xsi:type="dcterms:W3CDTF">2023-07-04T19:32:00Z</dcterms:modified>
</cp:coreProperties>
</file>